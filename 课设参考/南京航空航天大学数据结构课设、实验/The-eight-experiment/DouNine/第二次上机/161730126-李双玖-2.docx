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数据结构第二次上机实验报告</w:t>
      </w:r>
    </w:p>
    <w:p>
      <w:pPr>
        <w:jc w:val="center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学号：161730126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姓名：李双玖</w:t>
      </w:r>
    </w:p>
    <w:p>
      <w:pPr>
        <w:numPr>
          <w:ilvl w:val="0"/>
          <w:numId w:val="1"/>
        </w:numPr>
        <w:spacing w:line="440" w:lineRule="exact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调试成功程序及说明</w:t>
      </w:r>
    </w:p>
    <w:p>
      <w:pPr>
        <w:tabs>
          <w:tab w:val="right" w:pos="8306"/>
        </w:tabs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bCs w:val="0"/>
          <w:sz w:val="28"/>
          <w:szCs w:val="28"/>
        </w:rPr>
        <w:t>1、题目：设元素值为整型的线性表L，分别采用顺序结构和链式结构存储，编写程序，用插入排序算法实现线性表的表排序。</w:t>
      </w:r>
    </w:p>
    <w:p>
      <w:pPr>
        <w:spacing w:line="360" w:lineRule="auto"/>
        <w:rPr>
          <w:rFonts w:hint="eastAsia" w:ascii="宋体" w:hAnsi="宋体" w:eastAsiaTheme="minorEastAsia"/>
          <w:b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lang w:val="en-US" w:eastAsia="zh-CN"/>
        </w:rPr>
        <w:t>1</w:t>
      </w:r>
      <w:r>
        <w:rPr>
          <w:rFonts w:hint="eastAsia" w:ascii="宋体" w:hAnsi="宋体"/>
          <w:b/>
          <w:bCs w:val="0"/>
          <w:sz w:val="24"/>
          <w:lang w:eastAsia="zh-CN"/>
        </w:rPr>
        <w:t>）</w:t>
      </w:r>
      <w:r>
        <w:rPr>
          <w:rFonts w:hint="eastAsia" w:ascii="宋体" w:hAnsi="宋体"/>
          <w:b/>
          <w:bCs w:val="0"/>
          <w:sz w:val="24"/>
          <w:lang w:val="en-US" w:eastAsia="zh-CN"/>
        </w:rPr>
        <w:t>顺序结构：</w:t>
      </w:r>
    </w:p>
    <w:p>
      <w:pPr>
        <w:spacing w:line="360" w:lineRule="auto"/>
        <w:ind w:firstLine="0" w:firstLineChars="0"/>
        <w:rPr>
          <w:rFonts w:hint="eastAsia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算法思想：</w:t>
      </w:r>
      <w:r>
        <w:rPr>
          <w:rFonts w:hint="eastAsia" w:ascii="宋体" w:hAnsi="宋体"/>
          <w:bCs/>
          <w:sz w:val="24"/>
          <w:lang w:val="en-US" w:eastAsia="zh-CN"/>
        </w:rPr>
        <w:t>插入排序。下标i从1到n-1遍历，将i位置的数插入前面已排好序的线性表中，即从后往前依次比较，比前一个小则交换，直到比前一个大。算法时间复杂度T(n^2)。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</w:rPr>
      </w:pPr>
      <w:r>
        <w:drawing>
          <wp:inline distT="0" distB="0" distL="114300" distR="114300">
            <wp:extent cx="4580890" cy="30568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结果分析：</w:t>
      </w:r>
      <w:r>
        <w:rPr>
          <w:rFonts w:hint="eastAsia" w:ascii="宋体" w:hAnsi="宋体"/>
          <w:bCs/>
          <w:sz w:val="24"/>
          <w:lang w:val="en-US" w:eastAsia="zh-CN"/>
        </w:rPr>
        <w:t>正确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源程序：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#include&lt;stdio.h&gt;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#include&lt;stdlib.h&gt;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main()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n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"请输入线性表的数据个数："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&amp;n);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*L =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)*n);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"请依次输入线性表中的数据：\n"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(i&lt;n)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&amp;L[i]);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i++;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temp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(i=1; i&lt;n; i++)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(j=i; j&gt;0 &amp;&amp; L[j-1] &gt; L[j]; j--)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temp = L[j-1];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L[j-1] = L[j];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L[j] = temp;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(i=0; i&lt;n; i++)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"%d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L[i]);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free(L);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 </w:t>
      </w:r>
    </w:p>
    <w:p>
      <w:pPr>
        <w:spacing w:line="360" w:lineRule="auto"/>
        <w:rPr>
          <w:rFonts w:hint="eastAsia" w:ascii="宋体" w:hAnsi="宋体" w:eastAsiaTheme="minorEastAsia"/>
          <w:b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lang w:val="en-US" w:eastAsia="zh-CN"/>
        </w:rPr>
        <w:t>2</w:t>
      </w:r>
      <w:r>
        <w:rPr>
          <w:rFonts w:hint="eastAsia" w:ascii="宋体" w:hAnsi="宋体"/>
          <w:b/>
          <w:bCs w:val="0"/>
          <w:sz w:val="24"/>
          <w:lang w:eastAsia="zh-CN"/>
        </w:rPr>
        <w:t>）</w:t>
      </w:r>
      <w:r>
        <w:rPr>
          <w:rFonts w:hint="eastAsia" w:ascii="宋体" w:hAnsi="宋体"/>
          <w:b/>
          <w:bCs w:val="0"/>
          <w:sz w:val="24"/>
          <w:lang w:val="en-US" w:eastAsia="zh-CN"/>
        </w:rPr>
        <w:t>链式结构：</w:t>
      </w:r>
    </w:p>
    <w:p>
      <w:pPr>
        <w:spacing w:line="360" w:lineRule="auto"/>
        <w:ind w:firstLine="0" w:firstLineChars="0"/>
        <w:rPr>
          <w:rFonts w:hint="eastAsia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算法思想：</w:t>
      </w:r>
      <w:r>
        <w:rPr>
          <w:rFonts w:hint="eastAsia" w:ascii="宋体" w:hAnsi="宋体"/>
          <w:bCs/>
          <w:sz w:val="24"/>
          <w:lang w:val="en-US" w:eastAsia="zh-CN"/>
        </w:rPr>
        <w:t>插入排序。从头到尾遍历链表，依次提出当前结点，插到前面已排好序的线性表中的相应位置。算法时间复杂度T(n^2)。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</w:rPr>
      </w:pPr>
      <w:r>
        <w:drawing>
          <wp:inline distT="0" distB="0" distL="114300" distR="114300">
            <wp:extent cx="4666615" cy="3895090"/>
            <wp:effectExtent l="0" t="0" r="63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389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结果分析：</w:t>
      </w:r>
      <w:r>
        <w:rPr>
          <w:rFonts w:hint="eastAsia" w:ascii="宋体" w:hAnsi="宋体"/>
          <w:bCs/>
          <w:sz w:val="24"/>
          <w:lang w:val="en-US" w:eastAsia="zh-CN"/>
        </w:rPr>
        <w:t>正确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源程序：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#include&lt;stdio.h&gt;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#include&lt;stdlib.h&gt;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LNode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data;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LNode *next;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}LNode, *LinkList;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遍历函数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ListTraverse(LinkList list)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"\n================遍历==============\n"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LNode *p = list-&gt;next;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"第%d位值为：%d\n"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i, p-&gt;data);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 = p-&gt;next;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i++;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"====================================\n\n"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在已排好序的链表中插入一个结点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InsertList(LinkList &amp;list, LNode *temp)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LNode *prior = list, *p = list-&gt;next;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(p &amp;&amp; p-&gt;data &lt; temp-&gt;data)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prior = 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 = p-&gt;next;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prior-&gt;next = temp;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temp-&gt;next = 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main()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 =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"请输入线性表的数据个数："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&amp;n);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LinkList list = (LNode*)malloc(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(LNode));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list-&gt;data =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list-&gt;next = NULL;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输入数据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LNode *temp, *p = list;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"请依次输入线性表中的数据：\n"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=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(i&lt;n)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temp = (LNode*)malloc(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(LNode));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&amp;temp-&gt;data);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p-&gt;next = temp;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 = p-&gt;next;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i++;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p-&gt;next = NULL;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ListTraverse(list);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依次取出结点并插入已排序的链表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 = list-&gt;next;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list-&gt;next = NULL;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temp = 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 = p-&gt;next;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InsertList(list, temp);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ListTraverse(list);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//销毁链表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 = list;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(p)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temp = 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 = p-&gt;next;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free(temp);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/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bCs w:val="0"/>
          <w:sz w:val="28"/>
          <w:szCs w:val="28"/>
          <w:lang w:val="en-US" w:eastAsia="zh-CN"/>
        </w:rPr>
        <w:t>2</w:t>
      </w:r>
      <w:r>
        <w:rPr>
          <w:rFonts w:hint="eastAsia" w:ascii="宋体" w:hAnsi="宋体"/>
          <w:b/>
          <w:bCs w:val="0"/>
          <w:sz w:val="28"/>
          <w:szCs w:val="28"/>
        </w:rPr>
        <w:t>、题目：设元素值为整型的线性表A,、B，分别采用顺序结构和链式结构存储，编写程序，实现下列功能：假设以递增有序排列的线性表A和B 分别表示两个集合，现要求在A的空间上构成一个新线性表C，其元素为A和B元素的交集，且表C中的元素也是依值递增有序排列。</w:t>
      </w:r>
    </w:p>
    <w:p>
      <w:pPr>
        <w:spacing w:line="360" w:lineRule="auto"/>
        <w:rPr>
          <w:rFonts w:hint="eastAsia" w:ascii="宋体" w:hAnsi="宋体" w:eastAsiaTheme="minorEastAsia"/>
          <w:b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lang w:val="en-US" w:eastAsia="zh-CN"/>
        </w:rPr>
        <w:t>1</w:t>
      </w:r>
      <w:r>
        <w:rPr>
          <w:rFonts w:hint="eastAsia" w:ascii="宋体" w:hAnsi="宋体"/>
          <w:b/>
          <w:bCs w:val="0"/>
          <w:sz w:val="24"/>
          <w:lang w:eastAsia="zh-CN"/>
        </w:rPr>
        <w:t>）</w:t>
      </w:r>
      <w:r>
        <w:rPr>
          <w:rFonts w:hint="eastAsia" w:ascii="宋体" w:hAnsi="宋体"/>
          <w:b/>
          <w:bCs w:val="0"/>
          <w:sz w:val="24"/>
          <w:lang w:val="en-US" w:eastAsia="zh-CN"/>
        </w:rPr>
        <w:t>顺序结构：</w:t>
      </w:r>
    </w:p>
    <w:p>
      <w:pPr>
        <w:spacing w:line="360" w:lineRule="auto"/>
        <w:ind w:firstLine="0" w:firstLineChars="0"/>
        <w:rPr>
          <w:rFonts w:hint="eastAsia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算法思想：</w:t>
      </w:r>
      <w:r>
        <w:rPr>
          <w:rFonts w:hint="eastAsia" w:ascii="宋体" w:hAnsi="宋体"/>
          <w:bCs/>
          <w:sz w:val="24"/>
          <w:lang w:val="en-US" w:eastAsia="zh-CN"/>
        </w:rPr>
        <w:t>用i、j下标分别控制A、B顺序表。在i、j都未到表尾时，对A表中i位置数和B表中j位置数进行比较：如果相等，则i++，j++；如果A[i]大，则j++；如果B[j]大，则i++。算法时间复杂度T(A.length+B.length)。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</w:rPr>
      </w:pPr>
      <w:r>
        <w:drawing>
          <wp:inline distT="0" distB="0" distL="114300" distR="114300">
            <wp:extent cx="5247640" cy="3971290"/>
            <wp:effectExtent l="0" t="0" r="10160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397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结果分析：</w:t>
      </w:r>
      <w:r>
        <w:rPr>
          <w:rFonts w:hint="eastAsia" w:ascii="宋体" w:hAnsi="宋体"/>
          <w:bCs/>
          <w:sz w:val="24"/>
          <w:lang w:val="en-US" w:eastAsia="zh-CN"/>
        </w:rPr>
        <w:t>正确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源程序：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#include&lt;stdio.h&gt;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#include&lt;stdlib.h&gt;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*list;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length;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}SqList 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ListTraverse(SqList L)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"\n==========遍历=============\n"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i=0; i&lt;L.length; i++)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"%d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L.list[i]);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"\n===========================\n\n"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main()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初始化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SqList La, Lb, Lc;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"请输入A、B线性表中元素个数："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"%d%d"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&amp;La.length, &amp;Lb.length);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La.list =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* La.length);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Lb.list =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* Lb.length);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"\n请递增有序输入A线性表中的数据："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i=0; i&lt;La.length; i++)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&amp;La.list[i]);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ListTraverse(La);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"请递增有序输入B线性表中的数据："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i=0; i&lt;Lb.length; i++)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&amp;Lb.list[i]);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ListTraverse(Lb);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将A、B取交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i=0, j=0;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(i&lt;La.length &amp;&amp; j&lt;Lb.length)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(La.list[i] == Lb.list[j])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i++;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j++;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(La.list[i] &lt; Lb.list[j])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k=i; k&lt;La.length-1; k++)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La.list[k] = La.list[k+1];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La.length--;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j++;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(i &lt; La.length)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La.length = i;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"取交集结束:\n"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Lc.list = La.list;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Lc.length = La.length;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ListTraverse(Lc);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销毁线性表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free(La.list);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free(Lb.list);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 </w:t>
      </w:r>
    </w:p>
    <w:p>
      <w:pPr>
        <w:spacing w:line="360" w:lineRule="auto"/>
        <w:rPr>
          <w:rFonts w:hint="eastAsia" w:ascii="宋体" w:hAnsi="宋体" w:eastAsiaTheme="minorEastAsia"/>
          <w:b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lang w:val="en-US" w:eastAsia="zh-CN"/>
        </w:rPr>
        <w:t>2</w:t>
      </w:r>
      <w:r>
        <w:rPr>
          <w:rFonts w:hint="eastAsia" w:ascii="宋体" w:hAnsi="宋体"/>
          <w:b/>
          <w:bCs w:val="0"/>
          <w:sz w:val="24"/>
          <w:lang w:eastAsia="zh-CN"/>
        </w:rPr>
        <w:t>）</w:t>
      </w:r>
      <w:r>
        <w:rPr>
          <w:rFonts w:hint="eastAsia" w:ascii="宋体" w:hAnsi="宋体"/>
          <w:b/>
          <w:bCs w:val="0"/>
          <w:sz w:val="24"/>
          <w:lang w:val="en-US" w:eastAsia="zh-CN"/>
        </w:rPr>
        <w:t>链式结构：</w:t>
      </w:r>
    </w:p>
    <w:p>
      <w:pPr>
        <w:spacing w:line="360" w:lineRule="auto"/>
        <w:ind w:firstLine="0" w:firstLineChars="0"/>
        <w:rPr>
          <w:rFonts w:hint="eastAsia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算法思想：</w:t>
      </w:r>
      <w:r>
        <w:rPr>
          <w:rFonts w:hint="eastAsia" w:ascii="宋体" w:hAnsi="宋体"/>
          <w:bCs/>
          <w:sz w:val="24"/>
          <w:lang w:val="en-US" w:eastAsia="zh-CN"/>
        </w:rPr>
        <w:t>同顺序结构，只是遍历用链表方法而已。算法时间复杂度T(A.length+B.length)。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</w:rPr>
      </w:pPr>
      <w:r>
        <w:drawing>
          <wp:inline distT="0" distB="0" distL="114300" distR="114300">
            <wp:extent cx="4895215" cy="2933065"/>
            <wp:effectExtent l="0" t="0" r="635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结果分析：</w:t>
      </w:r>
      <w:r>
        <w:rPr>
          <w:rFonts w:hint="eastAsia" w:ascii="宋体" w:hAnsi="宋体"/>
          <w:bCs/>
          <w:sz w:val="24"/>
          <w:lang w:val="en-US" w:eastAsia="zh-CN"/>
        </w:rPr>
        <w:t>正确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源程序：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#include&lt;stdio.h&gt;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#include&lt;stdlib.h&gt;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LNode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data;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LNode *next;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}*LinkList;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//遍历函数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ListTraverse(LinkList list)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"\n================遍历==============\n"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LNode *p = list-&gt;next;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1;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"第%d位值为：%d\n"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i, p-&gt;data);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 = p-&gt;next;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i++;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"==================================\n\n"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main()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初始化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LinkList listA = (LNode*)malloc(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(LNode));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listA-&gt;next = NULL;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LinkList listB = (LNode*)malloc(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(LNode));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listB-&gt;next = NULL;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"请输入A、B线性表中元素个数："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"%d%d"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&amp;listA-&gt;data, &amp;listB-&gt;data);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LNode *p, *temp;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"\n请递增有序输入A线性表中的数据："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 = listA;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i=0; i&lt;listA-&gt;data; i++)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temp = (LNode*)malloc(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(LNode));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&amp;temp-&gt;data);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p-&gt;next = temp;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 = p-&gt;next;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p-&gt;next = NULL;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//ListTraverse(listA);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"请递增有序输入B线性表中的数据："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 = listB;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i=0; i&lt;listB-&gt;data; i++)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temp = (LNode*)malloc(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(LNode));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&amp;temp-&gt;data);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p-&gt;next = temp;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 = p-&gt;next;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p-&gt;next = NULL;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//ListTraverse(listB);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将B、C取交集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LNode *pA = listA-&gt;next, *pB = listB-&gt;next;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LNode *priorA = listA, *priorB = listB;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(pA &amp;&amp; pB)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(pA-&gt;data == pB-&gt;data)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priorB-&gt;next = pB-&gt;next;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free(pB);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pB = priorB-&gt;next;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priorA = pA;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pA = priorA-&gt;next;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(pA-&gt;data &lt; pB-&gt;data)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priorA-&gt;next = pA-&gt;next;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free(pA);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pA = priorA-&gt;next;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priorB-&gt;next = pB-&gt;next;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free(pB);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pB = priorB-&gt;next;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(pA)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temp = pA;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pA = pA-&gt;next;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free(pA);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priorA-&gt;next = NULL;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"取交集结束:\n"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ListTraverse(listA);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销毁链表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 = listA;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(p)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temp = 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 = p-&gt;next;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free(temp);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 = listB;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temp = 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 = p-&gt;next;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free(temp);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 </w:t>
      </w:r>
    </w:p>
    <w:p/>
    <w:p>
      <w:pPr>
        <w:pStyle w:val="2"/>
        <w:shd w:val="clear" w:color="auto" w:fill="FFFFFF"/>
        <w:spacing w:before="0" w:beforeAutospacing="0" w:after="0" w:afterAutospacing="0" w:line="360" w:lineRule="auto"/>
        <w:rPr>
          <w:rFonts w:hint="eastAsia" w:ascii="宋体" w:hAnsi="宋体" w:eastAsiaTheme="minorEastAsia" w:cstheme="minorBidi"/>
          <w:b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/>
          <w:b/>
          <w:bCs w:val="0"/>
          <w:sz w:val="28"/>
          <w:szCs w:val="28"/>
          <w:lang w:val="en-US" w:eastAsia="zh-CN"/>
        </w:rPr>
        <w:t>3</w:t>
      </w:r>
      <w:r>
        <w:rPr>
          <w:rFonts w:hint="eastAsia" w:ascii="宋体" w:hAnsi="宋体"/>
          <w:b/>
          <w:bCs w:val="0"/>
          <w:sz w:val="28"/>
          <w:szCs w:val="28"/>
        </w:rPr>
        <w:t>、题目：</w:t>
      </w:r>
      <w:r>
        <w:rPr>
          <w:rFonts w:hint="eastAsia" w:ascii="宋体" w:hAnsi="宋体" w:eastAsiaTheme="minorEastAsia" w:cstheme="minorBidi"/>
          <w:b/>
          <w:bCs w:val="0"/>
          <w:kern w:val="2"/>
          <w:sz w:val="28"/>
          <w:szCs w:val="28"/>
          <w:lang w:val="en-US" w:eastAsia="zh-CN" w:bidi="ar-SA"/>
        </w:rPr>
        <w:t>问题描述：先输入一个十进制整数n，再输入n个正整数，求它们相邻数之差可知是否为上升或下降，由上升转下降或由下降转上升为折点，求折点数。</w:t>
      </w:r>
    </w:p>
    <w:p>
      <w:pPr>
        <w:spacing w:line="360" w:lineRule="auto"/>
        <w:ind w:firstLine="0" w:firstLineChars="0"/>
        <w:rPr>
          <w:rFonts w:hint="eastAsia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算法思想：</w:t>
      </w:r>
      <w:r>
        <w:rPr>
          <w:rFonts w:hint="eastAsia"/>
        </w:rPr>
        <w:t>如果一个点的值比左右两个都大或都小，则为折点</w:t>
      </w:r>
      <w:r>
        <w:rPr>
          <w:rFonts w:hint="eastAsia" w:ascii="宋体" w:hAnsi="宋体"/>
          <w:bCs/>
          <w:sz w:val="24"/>
          <w:lang w:val="en-US" w:eastAsia="zh-CN"/>
        </w:rPr>
        <w:t>。算法时间复杂度T(n)。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</w:rPr>
      </w:pPr>
      <w:r>
        <w:drawing>
          <wp:inline distT="0" distB="0" distL="114300" distR="114300">
            <wp:extent cx="4657090" cy="2419350"/>
            <wp:effectExtent l="0" t="0" r="1016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结果分析：</w:t>
      </w:r>
      <w:r>
        <w:rPr>
          <w:rFonts w:hint="eastAsia" w:ascii="宋体" w:hAnsi="宋体"/>
          <w:bCs/>
          <w:sz w:val="24"/>
          <w:lang w:val="en-US" w:eastAsia="zh-CN"/>
        </w:rPr>
        <w:t>正确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源程序：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#include&lt;stdio.h&gt;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#include&lt;stdlib.h&gt;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main()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n = 0;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&amp;n);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* a =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* n);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i=0; i&lt;n; i++)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&amp;a[i]);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account = 0;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i=1; i&lt;n-1; i++)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((a[i]&gt;a[i-1] &amp;&amp; a[i]&gt;a[i+1]) || (a[i]&lt;a[i-1] &amp;&amp; a[i]&lt;a[i+1]))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account++;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account);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free(a);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</w:p>
    <w:p/>
    <w:p>
      <w:pPr>
        <w:numPr>
          <w:ilvl w:val="0"/>
          <w:numId w:val="7"/>
        </w:numPr>
        <w:spacing w:line="360" w:lineRule="auto"/>
        <w:ind w:firstLine="0" w:firstLineChars="0"/>
        <w:rPr>
          <w:rFonts w:hint="eastAsia" w:ascii="宋体" w:hAnsi="宋体"/>
          <w:b/>
          <w:bCs w:val="0"/>
          <w:sz w:val="28"/>
          <w:szCs w:val="28"/>
        </w:rPr>
      </w:pPr>
      <w:r>
        <w:rPr>
          <w:rFonts w:hint="eastAsia" w:ascii="宋体" w:hAnsi="宋体"/>
          <w:b/>
          <w:bCs w:val="0"/>
          <w:sz w:val="28"/>
          <w:szCs w:val="28"/>
        </w:rPr>
        <w:t>题目：首先输入正整数n，接着输入n个正整数，如果其中存在一个数，比该数大的个数等于比该数小的个数，则输出该数，如果不存在则输出-1。</w:t>
      </w:r>
    </w:p>
    <w:p>
      <w:pPr>
        <w:numPr>
          <w:numId w:val="0"/>
        </w:numPr>
        <w:spacing w:line="360" w:lineRule="auto"/>
        <w:rPr>
          <w:rFonts w:hint="eastAsia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算法思想：</w:t>
      </w:r>
      <w:r>
        <w:rPr>
          <w:rFonts w:hint="eastAsia" w:ascii="宋体" w:hAnsi="宋体"/>
          <w:bCs/>
          <w:sz w:val="24"/>
          <w:lang w:val="en-US" w:eastAsia="zh-CN"/>
        </w:rPr>
        <w:t>先用插入法排序，然后将n/2位置赋给mid，再遍历一遍数组，分别得出比mid大和比mid小的数个数，最后进行比较。算法时间复杂度T(n^2+n)。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</w:rPr>
      </w:pPr>
      <w:r>
        <w:drawing>
          <wp:inline distT="0" distB="0" distL="114300" distR="114300">
            <wp:extent cx="5269865" cy="2128520"/>
            <wp:effectExtent l="0" t="0" r="6985" b="508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28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结果分析：</w:t>
      </w:r>
      <w:r>
        <w:rPr>
          <w:rFonts w:hint="eastAsia" w:ascii="宋体" w:hAnsi="宋体"/>
          <w:bCs/>
          <w:sz w:val="24"/>
          <w:lang w:val="en-US" w:eastAsia="zh-CN"/>
        </w:rPr>
        <w:t>正确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源程序：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#include&lt;stdio.h&gt;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#include&lt;stdlib.h&gt;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main()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n = 0;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&amp;n);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*a =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* n);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i=0; i&lt;n; i++)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&amp;a[i]);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temp = 0;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i=1; i&lt;n; i++)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j=i; j&gt;0 &amp;&amp; a[j-1]&gt;a[j]; j--)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temp = a[j-1];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a[j-1] = a[j];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a[j] = temp;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mid = a[n/2], low = 0, high = 0;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i=0; i&lt;n; i++)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(a[i] &lt; mid) low++;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(a[i] &gt; mid) high++;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(low == high)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mid);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"-1"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/>
    <w:p>
      <w:pPr>
        <w:numPr>
          <w:ilvl w:val="0"/>
          <w:numId w:val="7"/>
        </w:numPr>
        <w:spacing w:line="360" w:lineRule="auto"/>
        <w:ind w:left="0" w:leftChars="0" w:firstLine="0" w:firstLineChars="0"/>
        <w:rPr>
          <w:rFonts w:hint="eastAsia" w:ascii="宋体" w:hAnsi="宋体"/>
          <w:b/>
          <w:bCs w:val="0"/>
          <w:sz w:val="28"/>
          <w:szCs w:val="28"/>
        </w:rPr>
      </w:pPr>
      <w:r>
        <w:rPr>
          <w:rFonts w:hint="eastAsia" w:ascii="宋体" w:hAnsi="宋体"/>
          <w:b/>
          <w:bCs w:val="0"/>
          <w:sz w:val="28"/>
          <w:szCs w:val="28"/>
        </w:rPr>
        <w:t>题目：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/>
          <w:bCs/>
          <w:sz w:val="24"/>
        </w:rPr>
      </w:pPr>
      <w:r>
        <w:drawing>
          <wp:inline distT="0" distB="0" distL="114300" distR="114300">
            <wp:extent cx="6327775" cy="967740"/>
            <wp:effectExtent l="0" t="0" r="15875" b="381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7775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算法思想：</w:t>
      </w:r>
      <w:r>
        <w:rPr>
          <w:rFonts w:hint="eastAsia" w:ascii="宋体" w:hAnsi="宋体"/>
          <w:bCs/>
          <w:sz w:val="24"/>
          <w:lang w:val="en-US" w:eastAsia="zh-CN"/>
        </w:rPr>
        <w:t>先将A、B线性表合并，然后在将合并后的表倒置。算法时间复杂度T((A.length+B.length)*2)。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</w:rPr>
      </w:pPr>
      <w:r>
        <w:drawing>
          <wp:inline distT="0" distB="0" distL="114300" distR="114300">
            <wp:extent cx="5273040" cy="3421380"/>
            <wp:effectExtent l="0" t="0" r="3810" b="762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结果分析：</w:t>
      </w:r>
      <w:r>
        <w:rPr>
          <w:rFonts w:hint="eastAsia" w:ascii="宋体" w:hAnsi="宋体"/>
          <w:bCs/>
          <w:sz w:val="24"/>
          <w:lang w:val="en-US" w:eastAsia="zh-CN"/>
        </w:rPr>
        <w:t>正确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源程序：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#include&lt;stdio.h&gt;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#include&lt;stdlib.h&gt;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LNode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data;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LNode *next;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}*LinkList;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//遍历函数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ListTraverse(LinkList list)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"\n================遍历==============\n"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LNode *p = list-&gt;next;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1;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"第%d位值为：%d\n"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i, p-&gt;data);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 = p-&gt;next;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i++;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"==================================\n\n"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main()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初始化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LinkList listA = (LNode*)malloc(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(LNode));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listA-&gt;next = NULL;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LinkList listB = (LNode*)malloc(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(LNode));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listB-&gt;next = NULL;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"请输入A、B线性表中元素个数："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"%d%d"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&amp;listA-&gt;data, &amp;listB-&gt;data);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LNode *p, *temp;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"\n请递增有序输入A线性表中的数据："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 = listA;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i=0; i&lt;listA-&gt;data; i++)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temp = (LNode*)malloc(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(LNode));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&amp;temp-&gt;data);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p-&gt;next = temp;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 = p-&gt;next;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p-&gt;next = NULL;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//ListTraverse(listA);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"请递增有序输入B线性表中的数据："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 = listB;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i=0; i&lt;listB-&gt;data; i++)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temp = (LNode*)malloc(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(LNode));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&amp;temp-&gt;data);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p-&gt;next = temp;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 = p-&gt;next;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p-&gt;next = NULL;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//ListTraverse(listB);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开始递增合并操作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LNode *pA = listA-&gt;next, *pB = listB-&gt;next;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LNode *priorA = listA;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(pA &amp;&amp; pB)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(pA-&gt;data &gt; pB-&gt;data)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priorA-&gt;next = pB;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listB-&gt;next = pB-&gt;next;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pB-&gt;next = pA;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priorA = pB;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pB = listB-&gt;next;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priorA = pA;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pA = pA-&gt;next;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(pB)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priorA-&gt;next = pB;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listB-&gt;next = NULL;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free(listB);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开始倒置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 = listA-&gt;next;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listA-&gt;next = NULL;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temp = p;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 = p-&gt;next;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temp-&gt;next = listA-&gt;next;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listA-&gt;next = temp;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ListTraverse(listA);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销毁链表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 = listA;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(p)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temp = p;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 = p-&gt;next;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free(temp);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 </w:t>
      </w:r>
    </w:p>
    <w:p/>
    <w:p>
      <w:pPr>
        <w:numPr>
          <w:ilvl w:val="0"/>
          <w:numId w:val="7"/>
        </w:numPr>
        <w:spacing w:line="360" w:lineRule="auto"/>
        <w:ind w:left="0" w:leftChars="0" w:firstLine="0" w:firstLineChars="0"/>
        <w:rPr>
          <w:rFonts w:hint="eastAsia" w:ascii="宋体" w:hAnsi="宋体"/>
          <w:b/>
          <w:bCs w:val="0"/>
          <w:sz w:val="28"/>
          <w:szCs w:val="28"/>
        </w:rPr>
      </w:pPr>
      <w:r>
        <w:rPr>
          <w:rFonts w:hint="eastAsia" w:ascii="宋体" w:hAnsi="宋体"/>
          <w:b/>
          <w:bCs w:val="0"/>
          <w:sz w:val="28"/>
          <w:szCs w:val="28"/>
        </w:rPr>
        <w:t>题目：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/>
          <w:b/>
          <w:bCs w:val="0"/>
          <w:sz w:val="28"/>
          <w:szCs w:val="28"/>
        </w:rPr>
      </w:pPr>
      <w:r>
        <w:drawing>
          <wp:inline distT="0" distB="0" distL="114300" distR="114300">
            <wp:extent cx="6221730" cy="742950"/>
            <wp:effectExtent l="0" t="0" r="762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173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  <w:rPr>
          <w:rFonts w:hint="eastAsia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算法思想：</w:t>
      </w:r>
      <w:r>
        <w:rPr>
          <w:rFonts w:hint="eastAsia" w:ascii="宋体" w:hAnsi="宋体"/>
          <w:bCs/>
          <w:sz w:val="24"/>
          <w:lang w:val="en-US" w:eastAsia="zh-CN"/>
        </w:rPr>
        <w:t>首先用第二题的思想求B、C的交集，然后在转换该思想由删去不同数变成删去相同数。算法时间复杂度T(A.length+B.length+C.length)。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</w:rPr>
      </w:pPr>
      <w:r>
        <w:drawing>
          <wp:inline distT="0" distB="0" distL="114300" distR="114300">
            <wp:extent cx="5028565" cy="3552190"/>
            <wp:effectExtent l="0" t="0" r="635" b="1016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结果分析：</w:t>
      </w:r>
      <w:r>
        <w:rPr>
          <w:rFonts w:hint="eastAsia" w:ascii="宋体" w:hAnsi="宋体"/>
          <w:bCs/>
          <w:sz w:val="24"/>
          <w:lang w:val="en-US" w:eastAsia="zh-CN"/>
        </w:rPr>
        <w:t>正确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源程序：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#include&lt;stdio.h&gt;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#include&lt;stdlib.h&gt;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*list;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length;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}SqList 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ListTraverse(SqList L)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"\n==========遍历=============\n"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i=0; i&lt;L.length; i++)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"%d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L.list[i]);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"\n===========================\n\n"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main()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初始化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SqList La, Lb, Lc;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"请输入A、B、C线性表中元素个数："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"%d%d%d"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&amp;La.length, &amp;Lb.length, &amp;Lc.length);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La.list =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* La.length);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Lb.list =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* Lb.length);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Lc.list =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* Lc.length);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"\n请递增有序输入A线性表中的数据："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i=0; i&lt;La.length; i++)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&amp;La.list[i]);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//ListTraverse(La);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"请递增有序输入B线性表中的数据："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i=0; i&lt;Lb.length; i++)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&amp;Lb.list[i]);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//ListTraverse(Lb);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"请递增有序输入C线性表中的数据："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i=0; i&lt;Lc.length; i++)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&amp;Lc.list[i]);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//ListTraverse(Lc);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将B、C取交，并将交集放在B中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i=0, j=0;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(i&lt;Lb.length &amp;&amp; j&lt;Lc.length)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(Lb.list[i] == Lc.list[j])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i++;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j++;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(Lb.list[i] &lt; Lc.list[j])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k=i; k&lt;Lb.length-1; k++)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Lb.list[k] = Lb.list[k+1];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Lb.length--;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j++;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(i &lt; Lb.length)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Lb.length = i;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"B、C取交集结束:\n"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ListTraverse(Lb);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在A中，将A、B的交集删去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i=0, j=0;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(i&lt;La.length &amp;&amp; j&lt;Lb.length)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(La.list[i] == Lb.list[j])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k=i; k&lt;La.length-1; k++)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La.list[k] = La.list[k+1];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La.length--;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(La.list[i] &lt; Lb.list[j])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i++;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j++;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"在A表中删去A、B交集结束:\n"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ListTraverse(La);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销毁线性表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free(La.list);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free(Lb.list);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free(Lc.list);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 </w:t>
      </w:r>
    </w:p>
    <w:p/>
    <w:p>
      <w:pPr>
        <w:numPr>
          <w:ilvl w:val="0"/>
          <w:numId w:val="7"/>
        </w:numPr>
        <w:spacing w:line="360" w:lineRule="auto"/>
        <w:ind w:left="0" w:leftChars="0" w:firstLine="0" w:firstLineChars="0"/>
        <w:rPr>
          <w:rFonts w:hint="eastAsia" w:ascii="宋体" w:hAnsi="宋体"/>
          <w:b/>
          <w:bCs w:val="0"/>
          <w:sz w:val="28"/>
          <w:szCs w:val="28"/>
        </w:rPr>
      </w:pPr>
      <w:r>
        <w:rPr>
          <w:rFonts w:hint="eastAsia" w:ascii="宋体" w:hAnsi="宋体"/>
          <w:b/>
          <w:bCs w:val="0"/>
          <w:sz w:val="28"/>
          <w:szCs w:val="28"/>
        </w:rPr>
        <w:t>题目：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/>
          <w:b/>
          <w:bCs w:val="0"/>
          <w:sz w:val="28"/>
          <w:szCs w:val="28"/>
        </w:rPr>
      </w:pPr>
      <w:r>
        <w:drawing>
          <wp:inline distT="0" distB="0" distL="114300" distR="114300">
            <wp:extent cx="6041390" cy="224790"/>
            <wp:effectExtent l="0" t="0" r="16510" b="381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1390" cy="22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  <w:rPr>
          <w:rFonts w:hint="eastAsia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算法思想：</w:t>
      </w:r>
      <w:r>
        <w:rPr>
          <w:rFonts w:hint="eastAsia" w:ascii="宋体" w:hAnsi="宋体"/>
          <w:bCs/>
          <w:sz w:val="24"/>
          <w:lang w:val="en-US" w:eastAsia="zh-CN"/>
        </w:rPr>
        <w:t>算法思想同上一题，只是形式变成链式。算法时间复杂度T(A.length+B.length+C.length)。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</w:rPr>
      </w:pPr>
      <w:r>
        <w:drawing>
          <wp:inline distT="0" distB="0" distL="114300" distR="114300">
            <wp:extent cx="5028565" cy="3447415"/>
            <wp:effectExtent l="0" t="0" r="635" b="63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344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结果分析：</w:t>
      </w:r>
      <w:r>
        <w:rPr>
          <w:rFonts w:hint="eastAsia" w:ascii="宋体" w:hAnsi="宋体"/>
          <w:bCs/>
          <w:sz w:val="24"/>
          <w:lang w:val="en-US" w:eastAsia="zh-CN"/>
        </w:rPr>
        <w:t>正确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源程序：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#include&lt;stdio.h&gt;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#include&lt;stdlib.h&gt;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LNode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data;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LNode *next;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}*LinkList;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//遍历函数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ListTraverse(LinkList list)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"\n================遍历==============\n"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LNode *p = list-&gt;next;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1;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"第%d位值为：%d\n"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i, p-&gt;data);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 = p-&gt;next;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i++;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"==================================\n\n"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main()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初始化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LinkList listA = (LNode*)malloc(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(LNode));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listA-&gt;next = NULL;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LinkList listB = (LNode*)malloc(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(LNode));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listB-&gt;next = NULL;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LinkList listC = (LNode*)malloc(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(LNode));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listC-&gt;next = NULL;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"请输入A、B、C线性表中元素个数："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"%d%d%d"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&amp;listA-&gt;data, &amp;listB-&gt;data, &amp;listC-&gt;data);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LNode *p, *temp;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"\n请递增有序输入A线性表中的数据："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 = listA;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i=0; i&lt;listA-&gt;data; i++)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temp = (LNode*)malloc(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(LNode));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&amp;temp-&gt;data);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p-&gt;next = temp;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 = p-&gt;next;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p-&gt;next = NULL;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//ListTraverse(listA);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"请递增有序输入B线性表中的数据："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 = listB;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i=0; i&lt;listB-&gt;data; i++)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temp = (LNode*)malloc(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(LNode));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&amp;temp-&gt;data);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p-&gt;next = temp;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 = p-&gt;next;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p-&gt;next = NULL;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//ListTraverse(listB);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"请递增有序输入C线性表中的数据："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 = listC;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i=0; i&lt;listC-&gt;data; i++)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temp = (LNode*)malloc(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(LNode));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&amp;temp-&gt;data);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p-&gt;next = temp;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 = p-&gt;next;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p-&gt;next = NULL;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//ListTraverse(listC);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将B、C取交集，并将结果放在B中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LNode *pB = listB-&gt;next, *pC = listC-&gt;next;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LNode *priorB = listB, *priorC = listC;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(pC &amp;&amp; pB)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(pB-&gt;data == pC-&gt;data)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priorB = pB;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pB = priorB-&gt;next;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priorC = pC;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pC = priorC-&gt;next;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(pB-&gt;data &lt; pC-&gt;data)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priorB-&gt;next = pB-&gt;next;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free(pB);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pB = priorB-&gt;next;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priorC = pC;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pC = priorC-&gt;next;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(pB)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temp = pB;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pB = pB-&gt;next;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free(pB);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priorB-&gt;next = NULL;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"B、C取交集结束:\n"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ListTraverse(listB);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在A中，删去存在于B、C交集中的数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LNode *pA = listA-&gt;next, *priorA = listA;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pB = listB-&gt;next, priorB = listB;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(pA &amp;&amp; pB)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(pA-&gt;data == pB-&gt;data)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priorA-&gt;next = pA-&gt;next;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free(pA);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pA = priorA-&gt;next;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(pA-&gt;data &gt; pB-&gt;data)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priorB = pB;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pB = priorB-&gt;next;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priorA = pA;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pA = priorA-&gt;next;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"A删去交集结束:\n"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ListTraverse(listA);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销毁链表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 = listA;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(p)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temp = p;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 = p-&gt;next;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free(temp);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 = listB;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(p)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temp = p;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 = p-&gt;next;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free(temp);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 = listC;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(p)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temp = p;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 = p-&gt;next;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free(temp);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93114"/>
    <w:multiLevelType w:val="multilevel"/>
    <w:tmpl w:val="853931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71AC615"/>
    <w:multiLevelType w:val="multilevel"/>
    <w:tmpl w:val="871AC6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87C2EBB7"/>
    <w:multiLevelType w:val="singleLevel"/>
    <w:tmpl w:val="87C2EBB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B3C69F4D"/>
    <w:multiLevelType w:val="multilevel"/>
    <w:tmpl w:val="B3C69F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D2ABB1C3"/>
    <w:multiLevelType w:val="multilevel"/>
    <w:tmpl w:val="D2ABB1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E817C87B"/>
    <w:multiLevelType w:val="multilevel"/>
    <w:tmpl w:val="E817C8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050ECABC"/>
    <w:multiLevelType w:val="multilevel"/>
    <w:tmpl w:val="050ECA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2220ED6D"/>
    <w:multiLevelType w:val="multilevel"/>
    <w:tmpl w:val="2220ED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39906C37"/>
    <w:multiLevelType w:val="multilevel"/>
    <w:tmpl w:val="39906C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4D1A691B"/>
    <w:multiLevelType w:val="singleLevel"/>
    <w:tmpl w:val="4D1A691B"/>
    <w:lvl w:ilvl="0" w:tentative="0">
      <w:start w:val="4"/>
      <w:numFmt w:val="decimal"/>
      <w:suff w:val="nothing"/>
      <w:lvlText w:val="%1、"/>
      <w:lvlJc w:val="left"/>
    </w:lvl>
  </w:abstractNum>
  <w:abstractNum w:abstractNumId="10">
    <w:nsid w:val="70326BAE"/>
    <w:multiLevelType w:val="multilevel"/>
    <w:tmpl w:val="70326B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9"/>
  </w:num>
  <w:num w:numId="8">
    <w:abstractNumId w:val="7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E6215"/>
    <w:rsid w:val="03B47476"/>
    <w:rsid w:val="05CD6031"/>
    <w:rsid w:val="05F27D65"/>
    <w:rsid w:val="11EE4982"/>
    <w:rsid w:val="1325323E"/>
    <w:rsid w:val="1DAE1DDF"/>
    <w:rsid w:val="21E94160"/>
    <w:rsid w:val="223D41B8"/>
    <w:rsid w:val="3FE26200"/>
    <w:rsid w:val="40B90EAB"/>
    <w:rsid w:val="49A84B67"/>
    <w:rsid w:val="4BD27D8B"/>
    <w:rsid w:val="4D727A3A"/>
    <w:rsid w:val="4E394319"/>
    <w:rsid w:val="529851FA"/>
    <w:rsid w:val="56AE6215"/>
    <w:rsid w:val="5E8D59B2"/>
    <w:rsid w:val="5EAC7B48"/>
    <w:rsid w:val="5FFC6C3D"/>
    <w:rsid w:val="61FD641A"/>
    <w:rsid w:val="65C54737"/>
    <w:rsid w:val="66B21F6A"/>
    <w:rsid w:val="6D535020"/>
    <w:rsid w:val="757C7423"/>
    <w:rsid w:val="77F4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2018-11-03T13:23:00Z</dcterms:created>
  <dc:creator>MyCql</dc:creator>
  <cp:lastModifiedBy>MyCql</cp:lastModifiedBy>
  <dcterms:modified xsi:type="dcterms:W3CDTF">2018-11-03T14:52:25Z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