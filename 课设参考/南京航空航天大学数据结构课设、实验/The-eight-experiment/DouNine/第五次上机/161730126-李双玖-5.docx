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数据结构第五次上机实验报告</w:t>
      </w:r>
    </w:p>
    <w:p>
      <w:p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学号：161730126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姓名：李双玖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1、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题目：</w:t>
      </w:r>
      <w:r>
        <w:rPr>
          <w:rFonts w:hint="eastAsia" w:ascii="宋体" w:hAnsi="宋体"/>
          <w:bCs/>
          <w:sz w:val="24"/>
          <w:lang w:val="en-US" w:eastAsia="zh-CN"/>
        </w:rPr>
        <w:t>编程实现书P121  ADT BinaryTree 基本操作20个，用二叉链表结构实现。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算法思想</w:t>
      </w:r>
      <w:r>
        <w:rPr>
          <w:rFonts w:hint="eastAsia" w:ascii="宋体" w:hAnsi="宋体"/>
          <w:bCs/>
          <w:sz w:val="24"/>
          <w:lang w:eastAsia="zh-CN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20个函数中，建树函数采用先序+中序建树法；层次遍历采用队列；插入和删除采用栈（用递归也是一样的）；其它函数都采用递归法。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</w:pPr>
      <w:r>
        <w:drawing>
          <wp:inline distT="0" distB="0" distL="114300" distR="114300">
            <wp:extent cx="4618990" cy="45999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</w:pPr>
      <w:r>
        <w:drawing>
          <wp:inline distT="0" distB="0" distL="114300" distR="114300">
            <wp:extent cx="4438015" cy="3009265"/>
            <wp:effectExtent l="0" t="0" r="63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</w:pPr>
      <w:r>
        <w:drawing>
          <wp:inline distT="0" distB="0" distL="114300" distR="114300">
            <wp:extent cx="5152390" cy="372364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</w:pPr>
      <w:r>
        <w:drawing>
          <wp:inline distT="0" distB="0" distL="114300" distR="114300">
            <wp:extent cx="5273675" cy="3759835"/>
            <wp:effectExtent l="0" t="0" r="317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/>
        </w:rPr>
      </w:pPr>
      <w:r>
        <w:drawing>
          <wp:inline distT="0" distB="0" distL="114300" distR="114300">
            <wp:extent cx="5271770" cy="4701540"/>
            <wp:effectExtent l="0" t="0" r="508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编程实现书P121  ADT BinaryTree 基本操作20个，用二叉链表结构实现；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图：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    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  B  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D  E   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 G  H    J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I  K L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#include&lt;queue&gt;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#include&lt;stack&gt;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BTNode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data;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BTNode *lchild, *rchild;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}BTNode, *BiTree;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先序+中序 建树法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CreateBiTree(BiTree &amp;bTree, string preOrder, string inOrder)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bTree = (BTNode*)malloc(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(BTNode));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bTree-&gt;data = preOrder[0];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pos = inOrder.find(preOrder[0]);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inOrderL = inOrder.substr(0, pos);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inOrderR = inOrder.substr(pos + 1, inOrder.length() - 1);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preOrderL = preOrder.substr(1, inOrderL.length());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preOrderR = preOrder.substr(inOrderL.length() + 1, preOrder.length() - 1);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isEmptyL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isEmptyR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用来判断左右结点是否为空的标志位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(inOrderL.empty())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bTree-&gt;lchild =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isEmptyL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(inOrderR.empty())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bTree-&gt;rchild = NULL;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isEmptyR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(!isEmptyL)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CreateBiTree(bTree-&gt;lchild, preOrderL, inOrderL);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(!isEmptyR)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CreateBiTree(bTree-&gt;rchild, preOrderR, inOrderR);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销毁树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DestoryBiTree(BiTree &amp;bTree)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(!bTree)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"开始销毁树：\n"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销毁树，只能将树结点指针传进去，因为free要传入的是指针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bTree =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BiTree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(!s.empty())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"销毁："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&lt;&lt;temp-&gt;data&lt;&lt;endl;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(temp-&gt;rchild) s.push(temp-&gt;rchild);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(temp-&gt;lchild) s.push(temp-&gt;lchild);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"销毁树结束\n\n"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判断树是否为空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BiTreeEmpty(BiTree bTree)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(bTree)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返回树的深度，递归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BiTreeDepth(BiTree bTree)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(bTree)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lchildDepth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(bTree-&gt;lchild) lchildDepth = BiTreeDepth(bTree-&gt;lchild);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rchildDepth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(bTree-&gt;rchild) rchildDepth = BiTreeDepth(bTree-&gt;rchild);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lchildDepth &gt; rchildDepth ? lchildDepth+1 : rchildDepth+1;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返回树的根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Root(BiTree bTree)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bTree-&gt;data;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返回结点 bTNode 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Value(BiTree bTree,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BTNode* bTNode)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BiTree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 == bTNode)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temp-&gt;data;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(temp-&gt;lchild) s.push(temp-&gt;lchild);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(temp-&gt;rchild) s.push(temp-&gt;rchild);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'\0'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给结点 bTNode 赋值为value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Assign(BiTree bTree, BTNode *bTNode,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value)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BiTree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 == bTNode)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temp-&gt;data = value;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(temp-&gt;lchild) s.push(temp-&gt;lchild);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(temp-&gt;rchild) s.push(temp-&gt;rchild);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返回结点 bTNode 的双亲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BTNode* Parent(BiTree bTree, BTNode *bTNode)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(bTree == bTNode)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BiTree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(temp-&gt;lchild)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(temp-&gt;lchild == bTNode)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s.push(temp-&gt;lchild);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(temp-&gt;rchild)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(temp-&gt;rchild == bTNode)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s.push(temp-&gt;rchild);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返回结点 bTNode 的左孩子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BTNode* LeftChild(BiTree bTree, BTNode *bTNode)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BiTree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(!s.empty())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(temp-&gt;lchild)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 == bTNode)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temp-&gt;lchild;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s.push(temp-&gt;lchild);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(temp-&gt;rchild)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s.push(temp-&gt;rchild);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返回结点 bTNode 的左孩子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BTNode* RightChild(BiTree bTree, BTNode *bTNode)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BiTree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(!s.empty())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(temp-&gt;lchild)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s.push(temp-&gt;lchild);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(temp-&gt;rchild)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 == bTNode)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temp-&gt;rchild;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s.push(temp-&gt;rchild);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返回结点 bTNode 的左兄弟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BTNode* LeftSibling(BiTree bTree, BTNode *bTNode)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(bTree == bTNode)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NULL;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BiTree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(temp-&gt;lchild)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s.push(temp-&gt;lchild);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(temp-&gt;rchild)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(temp-&gt;rchild == bTNode &amp;&amp; temp-&gt;lchild)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temp-&gt;lchild;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s.push(temp-&gt;rchild);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返回结点 bTNode 的右兄弟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BTNode* RightSibling(BiTree bTree, BTNode *bTNode)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(bTree == bTNode)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NULL;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BiTree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(!s.empty())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(temp-&gt;lchild)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(temp-&gt;lchild == bTNode &amp;&amp; temp-&gt;rchild)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temp-&gt;rchild;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s.push(temp-&gt;lchild);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(temp-&gt;rchild)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s.push(temp-&gt;rchild);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将树insertBTree插入到树BTree的bTNode结点的左或右(condition=0或1)子树中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InsertChild(BiTree bTree,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BTNode *bTNode,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condition, BiTree insertBTree)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BiTree temp, tempLChild = NULL, tempRChild =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(!s.empty())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(temp-&gt;lchild)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tempLChild = temp-&gt;lchild;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s.push(temp-&gt;lchild);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(temp-&gt;rchild)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tempRChild = temp-&gt;rchild;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s.push(temp-&gt;rchild);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 == bTNode)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(temp-&gt;lchild &amp;&amp; temp-&gt;rchild)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(condition)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temp-&gt;rchild = insertBTree;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insertBTree-&gt;rchild = tempRChild;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temp-&gt;lchild = insertBTree;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insertBTree-&gt;rchild = tempLChild;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删除BTNode结点的左或右子树(condition=0或1)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DeleteChild(BiTree bTree, BTNode *bTNode,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condition)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BiTree temp, tempChild;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 == bTNode)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(condition)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DestoryBiTree(temp-&gt;rchild);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DestoryBiTree(temp-&gt;lchild);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(temp-&gt;lchild) s.push(temp-&gt;lchild);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(temp-&gt;rchild) s.push(temp-&gt;rchild);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先序遍历，递归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PreOrderTraverse(BiTree bTree,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tab)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(bTree)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 i&lt;tab; i++)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cout&lt;&lt;bTree-&gt;data&lt;&lt;endl;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PreOrderTraverse(bTree-&gt;lchild, tab+1);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PreOrderTraverse(bTree-&gt;rchild, tab+1);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中序遍历，递归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InOrderTraverse(BiTree bTree,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tab)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(bTree)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InOrderTraverse(bTree-&gt;lchild, tab+1);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 i&lt;tab; i++)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cout&lt;&lt;bTree-&gt;data&lt;&lt;endl;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InOrderTraverse(bTree-&gt;rchild, tab+1);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后序遍历，递归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PostOrderTraverse(BiTree bTree,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tab)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(bTree)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PostOrderTraverse(bTree-&gt;lchild, tab+1);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PostOrderTraverse(bTree-&gt;rchild, tab+1);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 i&lt;tab; i++)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cout&lt;&lt;bTree-&gt;data&lt;&lt;endl;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层次遍历，非递归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LevelOrderTraverse(BiTree bTree)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(!bTree)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"层次遍历："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queue&lt;BiTree&gt; q;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q.push(bTree);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BiTree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(!q.empty())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temp = q.front();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cout&lt;&lt;temp-&gt;data;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(temp-&gt;lchild) q.push(temp-&gt;lchild);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(temp-&gt;rchild) q.push(temp-&gt;rchild);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q.pop();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preOrder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"ABDEGIHKLCFJ"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inOrder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"DBIGEKHLACFJ"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BiTree bTree;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CreateBiTree(bTree, preOrder, inOrder);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"\n建树成功\n\n"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递归实现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"先序遍历：\n"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PreOrderTraverse(bTree,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"中序遍历：\n"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InOrderTraverse(bTree,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"后序遍历：\n"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PostOrderTraverse(bTree,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cout&lt;&lt;endl&lt;&lt;endl;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返回树的深度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"树的深度："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&lt;&lt;BiTreeDepth(bTree);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cout&lt;&lt;endl&lt;&lt;endl;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层次遍历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LevelOrderTraverse(bTree);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测试获取值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BTNode *bTNode = bTree-&gt;lchild-&gt;rchild-&gt;rchild;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"测试结点的值为："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&lt;&lt;Value(bTree,  bTNode)&lt;&lt;endl;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"修改测试结点的值为X\n"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Assign(bTree, bTNode,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"测试结点的值为："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&lt;&lt;Value(bTree,  bTNode)&lt;&lt;endl;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"测试结点的双亲值为："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&lt;&lt;Value(bTree, Parent(bTree,  bTNode))&lt;&lt;endl;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"测试结点的左孩子值为："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&lt;&lt;Value(bTree, LeftChild(bTree,  bTNode))&lt;&lt;endl;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"测试结点的右孩子值为："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&lt;&lt;Value(bTree, RightChild(bTree,  bTNode))&lt;&lt;endl;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"测试结点的左兄弟值为："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&lt;&lt;Value(bTree, LeftSibling(bTree,  bTNode))&lt;&lt;endl;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"测试结点的右兄弟值为："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&lt;&lt;Value(bTree, RightSibling(bTree,  bTNode))&lt;&lt;endl&lt;&lt;endl;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"中序遍历：\n"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InOrderTraverse(bTree,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测试插入和删除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preOrder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"QYZ"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inOrder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"ZYQ"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BiTree insertBTree;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CreateBiTree(insertBTree, preOrder, inOrder);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"\n建插入树成功\n\n"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"中序遍历插入树：\n"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InOrderTraverse(insertBTree,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bTNode = bTree-&gt;lchild-&gt;rchild-&gt;lchild;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InsertChild(bTree, bTNode, 0, insertBTree);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"插入树后中序遍历：\n"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InOrderTraverse(bTree,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DeleteChild(bTree, bTNode,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"删除树后中序遍历：\n"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InOrderTraverse(bTree,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销毁树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DestoryBiTree(bTree);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numPr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题目：</w:t>
      </w:r>
      <w:r>
        <w:rPr>
          <w:rFonts w:hint="eastAsia" w:ascii="宋体" w:hAnsi="宋体"/>
          <w:bCs/>
          <w:sz w:val="24"/>
          <w:lang w:val="en-US" w:eastAsia="zh-CN"/>
        </w:rPr>
        <w:t>实现二叉树的先序、中序、后序遍历，用递归和非递归方法；实现层次遍历。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lang w:eastAsia="zh-CN"/>
        </w:rPr>
      </w:pPr>
      <w:r>
        <w:rPr>
          <w:rFonts w:hint="eastAsia" w:ascii="宋体" w:hAnsi="宋体"/>
          <w:b/>
          <w:bCs w:val="0"/>
          <w:sz w:val="24"/>
        </w:rPr>
        <w:t>算法思想</w:t>
      </w:r>
      <w:r>
        <w:rPr>
          <w:rFonts w:hint="eastAsia" w:ascii="宋体" w:hAnsi="宋体"/>
          <w:b/>
          <w:bCs w:val="0"/>
          <w:sz w:val="24"/>
          <w:lang w:eastAsia="zh-CN"/>
        </w:rPr>
        <w:t>：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层次遍历和先中后序递归遍历与上一题一致。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对于先中后序的非递归遍历，我采用的算法是：模仿递归时函数栈的实现过程。具体思想如下：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A.因为，递归时每个函数就是函数栈中一个单位。每次函数调用下一个函数时，会在函数中设置断点，将未执行的内容保存在它所在的栈单元中。当回到这个栈单元时，会继续其中该函数中未执行的内容。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B.以后序遍历为例，后序遍历的递归过程是左-右-根。那当函数在访问左子树的时候，会调用下一个函数，那右子树和根的信息将会保留在这个栈单元中，等栈顶回到这个单元时再使用。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C.那么，我们就可以模仿这个过程。定义一个单位为树节点值的栈，依照后序遍历的顺序，依次将根-右-左节点放入栈中。每次从栈中取出元素后，若左右指针都为空则输出数据，否则继续将该元素的根-右-左依次放入栈中。此处要注意的是，放入栈中的根应该讲左右指针都设为空，因为这个根节点只是用来输出数据的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D.但是，这个算法是有缺陷的，因为不能将结构体指针作为栈的单位，不然放入根节点时每次都要申请新空间，但最后不能消除（又似乎可以）。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71135" cy="3027045"/>
            <wp:effectExtent l="0" t="0" r="5715" b="19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实现二叉树的先序、中序、后序遍历，用递归和非递归方法；实现层次遍历。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图：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    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  B  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D  E   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 G  H    J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I  K L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#include&lt;queue&gt;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#include&lt;stack&gt;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BTNode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BTNode *lchild, *rchild;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}BTNode, *BiTree;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先序+中序 建树法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CreateBiTree(BiTree &amp;bTree, string preOrder, string inOrder)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bTree = (BTNode*)malloc(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(BTNode));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bTree-&gt;data = preOrder[0];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pos = inOrder.find(preOrder[0]);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inOrderL = inOrder.substr(0, pos);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inOrderR = inOrder.substr(pos + 1, inOrder.length() - 1);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preOrderL = preOrder.substr(1, inOrderL.length());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preOrderR = preOrder.substr(inOrderL.length() + 1, preOrder.length() - 1);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isEmptyL = 0, isEmptyR = 0;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用来判断左右结点是否为空的标志位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(inOrderL.empty())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bTree-&gt;lchild = NULL;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isEmptyL = 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(inOrderR.empty())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bTree-&gt;rchild = NULL;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isEmptyR = 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(!isEmptyL)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cout&lt;&lt;preOrderL&lt;&lt;endl&lt;&lt;inOrderL&lt;&lt;endl;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CreateBiTree(bTree-&gt;lchild, preOrderL, inOrderL);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(!isEmptyR)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cout&lt;&lt;preOrderR&lt;&lt;endl&lt;&lt;inOrderR&lt;&lt;endl;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CreateBiTree(bTree-&gt;rchild, preOrderR, inOrderR);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先序遍历，递归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preOrderTraverse(BiTree 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cout&lt;&lt;bTree-&gt;data;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preOrderTraverse(bTree-&gt;lchild);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preOrderTraverse(bTree-&gt;rchild);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先序遍历，非递归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preOrderTraverseOther(BiTree 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"非递归先序遍历："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stack&lt;BTNode&gt; 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s.push(*bTree);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BTNode temp;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cout&lt;&lt;temp.data;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(temp.rchild) s.push(*temp.rchild);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(temp.lchild) s.push(*temp.lchild);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中序遍历，递归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inOrderTraverse(BiTree 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inOrderTraverse(bTree-&gt;lchild);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cout&lt;&lt;bTree-&gt;data;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inOrderTraverse(bTree-&gt;rchild);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中序遍历，非递归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inOrderTraverseOther(BiTree 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"非递归中序遍历："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stack&lt;BTNode&gt; 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s.push(*bTree);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BTNode temp, dataBTree;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dataBTree.lchild = dataBTree.rchild = NULL;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(!s.empty())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(!temp.lchild &amp;&amp; !temp.rchild) cout&lt;&lt;temp.data;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dataBTree.data = temp.data;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(temp.rchild) s.push(*temp.rchild);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s.push(dataBTree);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(temp.lchild) s.push(*temp.lchild);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后序遍历，递归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postOrderTraverse(BiTree 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postOrderTraverse(bTree-&gt;lchild);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postOrderTraverse(bTree-&gt;rchild);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cout&lt;&lt;bTree-&gt;data;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后序遍历，非递归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postOrderTraverseOther(BiTree 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"非递归后序遍历："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stack&lt;BTNode&gt; 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s.push(*bTree);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BTNode temp, dataBTree;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dataBTree.lchild = dataBTree.rchild = NULL;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(!temp.lchild &amp;&amp; !temp.rchild) cout&lt;&lt;temp.data;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dataBTree.data = temp.data;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s.push(dataBTree);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(temp.rchild) s.push(*temp.rchild);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(temp.lchild) s.push(*temp.lchild);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层次遍历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levelOrderTraverse(BiTree 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"层次遍历："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queue&lt;BiTree&gt; q;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q.push(bTree);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BiTree temp;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(!q.empty())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 = q.front();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cout&lt;&lt;temp-&gt;data;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(temp-&gt;lchild) q.push(temp-&gt;lchild);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(temp-&gt;rchild) q.push(temp-&gt;rchild);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q.pop();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销毁树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DestoryBiTree(BiTree &amp;bTree)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(!bTree)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"开始销毁树：\n"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销毁树，只能将树结点指针传进去，因为free要传入的是指针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bTree = NULL;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BiTree temp;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(!s.empty())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"销毁："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&lt;&lt;temp-&gt;data&lt;&lt;endl;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(temp-&gt;rchild) s.push(temp-&gt;rchild);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(temp-&gt;lchild) s.push(temp-&gt;lchild);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"销毁树结束"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preOrder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"ABDEGIHKLCFJ"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inOrder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"DBIGEKHLACFJ"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BiTree bTree;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CreateBiTree(bTree, preOrder, inOrder);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"\n建树成功\n\n"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递归实现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"先序遍历："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preOrderTraverse(bTree);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"中序遍历："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inOrderTraverse(bTree);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"后序遍历："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postOrderTraverse(bTree);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cout&lt;&lt;endl&lt;&lt;endl;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非递归实现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preOrderTraverseOther(bTree);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inOrderTraverseOther(bTree);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postOrderTraverseOther(bTree);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层次遍历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levelOrderTraverse(bTree);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销毁树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DestoryBiTree(bTree);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 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3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题目：</w:t>
      </w:r>
      <w:r>
        <w:rPr>
          <w:rFonts w:hint="eastAsia" w:ascii="宋体" w:hAnsi="宋体"/>
          <w:sz w:val="24"/>
        </w:rPr>
        <w:t>编程实现，对二叉树中每个元素值为x的结点，删除以它为根的子树，并释放相应空间。</w:t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算法思想</w:t>
      </w:r>
      <w:r>
        <w:rPr>
          <w:rFonts w:hint="eastAsia" w:ascii="宋体" w:hAnsi="宋体"/>
          <w:b/>
          <w:bCs w:val="0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非递归先序遍历，然后找到这个结点后，调用destory函数即可。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drawing>
          <wp:inline distT="0" distB="0" distL="114300" distR="114300">
            <wp:extent cx="5268595" cy="36899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结果分析：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//编程实现，对二叉树中每个元素值为x的结点，删除以它为根的子树，并释放相应空间。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#include&lt;queue&gt;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#include&lt;stack&gt;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BTNode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BTNode *lchild, *rchild;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}BTNode, *BiTree;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先序+中序 建树法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CreateBiTree(BiTree &amp;bTree, string preOrder, string inOrder)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bTree = (BTNode*)malloc(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(BTNode));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bTree-&gt;data = preOrder[0];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 = inOrder.find(preOrder[0]);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inOrderL = inOrder.substr(0, pos);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inOrderR = inOrder.substr(pos + 1, inOrder.length() - 1);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preOrderL = preOrder.substr(1, inOrderL.length());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preOrderR = preOrder.substr(inOrderL.length() + 1, preOrder.length() - 1);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isEmptyL = 0, isEmptyR = 0;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用来判断左右结点是否为空的标志位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(inOrderL.empty())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bTree-&gt;lchild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isEmptyL =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(inOrderR.empty())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bTree-&gt;rchild = NULL;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isEmptyR =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(!isEmptyL)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cout&lt;&lt;preOrderL&lt;&lt;endl&lt;&lt;inOrderL&lt;&lt;endl;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CreateBiTree(bTree-&gt;lchild, preOrderL, inOrderL);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(!isEmptyR)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cout&lt;&lt;preOrderR&lt;&lt;endl&lt;&lt;inOrderR&lt;&lt;endl;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CreateBiTree(bTree-&gt;rchild, preOrderR, inOrderR);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先序遍历，非递归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preOrderTraverseOther(BiTree bTree)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(!bTree)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"非递归先序遍历："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stack&lt;BTNode&gt; 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s.push(*bTree);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BTNode temp;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cout&lt;&lt;temp.data;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(temp.rchild) s.push(*temp.rchild);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(temp.lchild) s.push(*temp.lchild);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销毁树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DestoryBiTree(BiTree &amp;bTree)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(!bTree)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"开始销毁树：\n"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销毁树，只能将树结点指针传进去，因为free要传入的是指针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bTree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BiTree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(!s.empty())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"销毁："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&lt;&lt;temp-&gt;data&lt;&lt;endl;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(temp-&gt;rchild) s.push(temp-&gt;rchild);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(temp-&gt;lchild) s.push(temp-&gt;lchild);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"销毁树结束"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preOrder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"ABDEGIHKLCFJ"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inOrder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"DBIGEKHLACFJ"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BiTree bTree;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CreateBiTree(bTree, preOrder, inOrder);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"\n建树成功\n\n"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preOrderTraverseOther(bTree);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ch;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"请输入要删除的元素值："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cin&gt;&gt;ch;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BiTree tempTree;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tempTree = s.top();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(tempTree-&gt;rchild)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(tempTree-&gt;rchild-&gt;data == ch)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DestoryBiTree(tempTree-&gt;rchild);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s.push(tempTree-&gt;rchild);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(tempTree-&gt;lchild)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(tempTree-&gt;lchild-&gt;data == ch)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DestoryBiTree(tempTree-&gt;lchild);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s.push(tempTree-&gt;lchild);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"删除结束！\n\n"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preOrderTraverseOther(bTree);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销毁树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DestoryBiTree(bTree);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 w:val="0"/>
          <w:sz w:val="24"/>
        </w:rPr>
        <w:t>题目：</w:t>
      </w:r>
      <w:r>
        <w:rPr>
          <w:rFonts w:hint="eastAsia" w:ascii="宋体" w:hAnsi="宋体"/>
          <w:sz w:val="24"/>
        </w:rPr>
        <w:t>问题描述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消除类游戏是深受大众欢迎的一种游戏，游戏在一个包含有n行m列的游戏棋盘上进行，棋盘的每一行每一列的方格上放着一个有颜色的棋子，当一行或一列上有连续三个或更多的相同颜色的棋子时，这些棋子都被消除。当有多处可以被消除时，这些地方的棋子将同时被消除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现在给你一个n行m列的棋盘，棋盘中的每一个方格上有一个棋子，请给出经过一次消除后的棋盘。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请注意：一个棋子可能在某一行和某一列同时被消除。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输入格式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输入第一行包含两个整数n, m，用空格分隔，分别表示棋盘的行数和列数。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接下来n行，每行m个整数，用空格分隔，分别表示每一个方格中的棋子的颜色。颜色使用1至9编号。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输出格式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输出n行，每行m个整数，相邻的整数之间使用一个空格分隔，表示经过一次消除后的棋盘。如果一个方格中的棋子被消除，则对应的方格输出0，否则输出棋子的颜色编号。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样例输入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4 5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2 2 3 1 2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3 4 5 1 4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2 3 2 1 3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2 2 2 4 4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样例输出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2 2 3 0 2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3 4 5 0 4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2 3 2 0 3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ascii="宋体" w:hAnsi="宋体"/>
          <w:sz w:val="24"/>
        </w:rPr>
        <w:t>0 0 0 4 4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lang w:eastAsia="zh-CN"/>
        </w:rPr>
      </w:pPr>
      <w:r>
        <w:rPr>
          <w:rFonts w:hint="eastAsia" w:ascii="宋体" w:hAnsi="宋体"/>
          <w:b/>
          <w:bCs w:val="0"/>
          <w:sz w:val="24"/>
        </w:rPr>
        <w:t>算法思想</w:t>
      </w:r>
      <w:r>
        <w:rPr>
          <w:rFonts w:hint="eastAsia" w:ascii="宋体" w:hAnsi="宋体"/>
          <w:b/>
          <w:bCs w:val="0"/>
          <w:sz w:val="24"/>
          <w:lang w:eastAsia="zh-CN"/>
        </w:rPr>
        <w:t>：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设置一个点结构体，记录最初值和最后值。然后建一个基于这个点结构体的二维数组，将输入的值同时记录在最初值和最后值中。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按行的顺序进行遍历，对第i行第j列的数，依次向后比较，若连续且相等数的个数大于等于3，那么就将这一系列位置数的最后值变为0。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按列的顺序进行遍历，算法思想同上。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drawing>
          <wp:inline distT="0" distB="0" distL="114300" distR="114300">
            <wp:extent cx="5085715" cy="18764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结果分析：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last;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}Elem;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 = 0, m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&amp;n, &amp;m);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Elem W[n][m];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n; i++)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0; j &lt; m; j++)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&amp;W[i][j].pri);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W[i][j].last = W[i][j].pri;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消每一行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n; i++)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0; j &lt; m-1;)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 = j+1;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same = 1;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从当前开始与当前位相同且连续的数的个数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((k &lt; m) &amp;&amp; (W[i][j].pri == W[i][k].pri))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k++;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same++;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(same &gt;= 3)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k = j;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(k &lt;= j+same-1)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W[i][k].last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k++;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j += same;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消每一列，从列开始遍历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col = 0; col &lt; m; col++)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row = 0; row &lt; n-1;)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 = row+1;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same = 1;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从下一位开始与当前位相同且连续的数的个数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((k &lt; n) &amp;&amp; (W[row][col].pri == W[k][col].pri))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k++;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same++;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(same &gt;= 3)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k = row;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(k &lt;= row+same-1)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W[k][col].last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k++;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row += same;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//printf("%d  %d\n", col, row);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n; i++)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0; j &lt; m; j++)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W[i][j].last);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5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lang w:val="en-US" w:eastAsia="zh-CN"/>
        </w:rPr>
      </w:pPr>
      <w:r>
        <w:drawing>
          <wp:inline distT="0" distB="0" distL="114300" distR="114300">
            <wp:extent cx="6043295" cy="306705"/>
            <wp:effectExtent l="0" t="0" r="14605" b="171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算法思想</w:t>
      </w:r>
      <w:r>
        <w:rPr>
          <w:rFonts w:hint="eastAsia" w:ascii="宋体" w:hAnsi="宋体"/>
          <w:b/>
          <w:bCs w:val="0"/>
          <w:sz w:val="24"/>
          <w:lang w:eastAsia="zh-CN"/>
        </w:rPr>
        <w:t>：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递归。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drawing>
          <wp:inline distT="0" distB="0" distL="114300" distR="114300">
            <wp:extent cx="5273675" cy="2943860"/>
            <wp:effectExtent l="0" t="0" r="3175" b="88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结果分析：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#include&lt;queue&gt;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#include&lt;stack&gt;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BTNode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BTNode *lchild, *rchild;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}BTNode, *BiTree;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先序+中序 建树法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CreateBiTree(BiTree &amp;bTree, string preOrder, string inOrder)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bTree = (BTNode*)malloc(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(BTNode));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bTree-&gt;data = preOrder[0];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 = inOrder.find(preOrder[0]);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inOrderL = inOrder.substr(0, pos);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inOrderR = inOrder.substr(pos + 1, inOrder.length() - 1);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preOrderL = preOrder.substr(1, inOrderL.length());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preOrderR = preOrder.substr(inOrderL.length() + 1, preOrder.length() - 1);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isEmptyL = 0, isEmptyR = 0;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用来判断左右结点是否为空的标志位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(inOrderL.empty())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bTree-&gt;lchild = NULL;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isEmptyL = 1;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(inOrderR.empty())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bTree-&gt;rchild = NULL;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isEmptyR = 1;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(!isEmptyL)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cout&lt;&lt;preOrderL&lt;&lt;endl&lt;&lt;inOrderL&lt;&lt;endl;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CreateBiTree(bTree-&gt;lchild, preOrderL, inOrderL);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(!isEmptyR)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cout&lt;&lt;preOrderR&lt;&lt;endl&lt;&lt;inOrderR&lt;&lt;endl;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CreateBiTree(bTree-&gt;rchild, preOrderR, inOrderR);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先序遍历，非递归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preOrderTraverseOther(BiTree bTree)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(!bTree)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"非递归先序遍历："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stack&lt;BTNode&gt; s;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s.push(*bTree);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BTNode temp;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(!s.empty())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cout&lt;&lt;temp.data;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(temp.rchild) s.push(*temp.rchild);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(temp.lchild) s.push(*temp.lchild);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销毁树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DestoryBiTree(BiTree &amp;bTree)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(!bTree)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"开始销毁树：\n"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销毁树，只能将树结点指针传进去，因为free要传入的是指针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bTree = NULL;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BiTree temp;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"销毁："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&lt;&lt;temp-&gt;data&lt;&lt;endl;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(temp-&gt;rchild) s.push(temp-&gt;rchild);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(temp-&gt;lchild) s.push(temp-&gt;lchild);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"销毁树结束"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计算树中叶子数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leafSum(BiTree bTree)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sum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(!bTree-&gt;lchild &amp;&amp; !bTree-&gt;rchild)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1;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(bTree-&gt;lchild) sum += leafSum(bTree-&gt;lchild);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(bTree-&gt;rchild) sum += leafSum(bTree-&gt;rchild);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sum;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preOrder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"ABDEGIHKLCFJ"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inOrder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"DBIGEKHLACFJ"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BiTree bTree;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CreateBiTree(bTree, preOrder, inOrder);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"\n建树成功\n\n"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preOrderTraverseOther(bTree);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"叶子个数为："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&lt;&lt;leafSum(bTree)&lt;&lt;endl&lt;&lt;endl;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销毁树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DestoryBiTree(bTree);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6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lang w:val="en-US" w:eastAsia="zh-CN"/>
        </w:rPr>
      </w:pPr>
      <w:r>
        <w:drawing>
          <wp:inline distT="0" distB="0" distL="114300" distR="114300">
            <wp:extent cx="5913755" cy="438150"/>
            <wp:effectExtent l="0" t="0" r="1079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算法思想</w:t>
      </w:r>
      <w:r>
        <w:rPr>
          <w:rFonts w:hint="eastAsia" w:ascii="宋体" w:hAnsi="宋体"/>
          <w:b/>
          <w:bCs w:val="0"/>
          <w:sz w:val="24"/>
          <w:lang w:eastAsia="zh-CN"/>
        </w:rPr>
        <w:t>：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递归删树。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drawing>
          <wp:inline distT="0" distB="0" distL="114300" distR="114300">
            <wp:extent cx="5269865" cy="2989580"/>
            <wp:effectExtent l="0" t="0" r="6985" b="127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结果分析：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用递归算法编程实现，对二叉树中每个元素值为x的结点，删除以它为根的子树，并释放相应空间。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#include&lt;queue&gt;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#include&lt;stack&gt;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BTNode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data;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BTNode *lchild, *rchild;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}BTNode, *BiTree;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先序+中序 建树法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CreateBiTree(BiTree &amp;bTree, string preOrder, string inOrder)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bTree = (BTNode*)malloc(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(BTNode));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bTree-&gt;data = preOrder[0];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 = inOrder.find(preOrder[0]);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inOrderL = inOrder.substr(0, pos);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inOrderR = inOrder.substr(pos + 1, inOrder.length() - 1);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preOrderL = preOrder.substr(1, inOrderL.length());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preOrderR = preOrder.substr(inOrderL.length() + 1, preOrder.length() - 1);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isEmptyL = 0, isEmptyR = 0;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用来判断左右结点是否为空的标志位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(inOrderL.empty())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bTree-&gt;lchild = NULL;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isEmptyL = 1;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(inOrderR.empty())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bTree-&gt;rchild = NULL;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isEmptyR = 1;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(!isEmptyL)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cout&lt;&lt;preOrderL&lt;&lt;endl&lt;&lt;inOrderL&lt;&lt;endl;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CreateBiTree(bTree-&gt;lchild, preOrderL, inOrderL);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(!isEmptyR)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cout&lt;&lt;preOrderR&lt;&lt;endl&lt;&lt;inOrderR&lt;&lt;endl;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CreateBiTree(bTree-&gt;rchild, preOrderR, inOrderR);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先序遍历，非递归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preOrderTraverseOther(BiTree bTree)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(!bTree)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"非递归先序遍历："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stack&lt;BTNode&gt; s;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s.push(*bTree);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BTNode temp;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cout&lt;&lt;temp.data;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(temp.rchild) s.push(*temp.rchild);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(temp.lchild) s.push(*temp.lchild);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销毁树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DestoryBiTree(BiTree &amp;bTree)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(!bTree)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"开始销毁树：\n"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销毁树，只能将树结点指针传进去，因为free要传入的是指针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bTree = NULL;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BiTree temp;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(!s.empty())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"销毁："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&lt;&lt;temp-&gt;data&lt;&lt;endl;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(temp-&gt;rchild) s.push(temp-&gt;rchild);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(temp-&gt;lchild) s.push(temp-&gt;lchild);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"销毁树结束"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删除以x为根的子树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DeleteBiTree(BiTree &amp;x,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(!x)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(x-&gt;data == ch) DestoryBiTree(x);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(x-&gt;lchild) DeleteBiTree(x-&gt;lchild, ch);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(x-&gt;rchild) DeleteBiTree(x-&gt;rchild, ch);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preOrder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"ABDEGIHKLCFJ"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inOrder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"DBIGEKHLACFJ"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BiTree bTree;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CreateBiTree(bTree, preOrder, inOrder);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"\n建树成功\n\n"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preOrderTraverseOther(bTree);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"请输入要删除的元素值："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cin&gt;&gt;ch;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DeleteBiTree(bTree, ch);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"删除结束！\n\n"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preOrderTraverseOther(bTree);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销毁树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DestoryBiTree(bTree);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2EBB7"/>
    <w:multiLevelType w:val="singleLevel"/>
    <w:tmpl w:val="87C2EB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C2BF21"/>
    <w:multiLevelType w:val="multilevel"/>
    <w:tmpl w:val="A7C2BF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96197CB"/>
    <w:multiLevelType w:val="singleLevel"/>
    <w:tmpl w:val="D96197C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DAD1A73A"/>
    <w:multiLevelType w:val="singleLevel"/>
    <w:tmpl w:val="DAD1A73A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FD286735"/>
    <w:multiLevelType w:val="multilevel"/>
    <w:tmpl w:val="FD2867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11E9007"/>
    <w:multiLevelType w:val="multilevel"/>
    <w:tmpl w:val="311E90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DAD4A5"/>
    <w:multiLevelType w:val="multilevel"/>
    <w:tmpl w:val="59DAD4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C52693A"/>
    <w:multiLevelType w:val="multilevel"/>
    <w:tmpl w:val="7C5269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CC69DB9"/>
    <w:multiLevelType w:val="multilevel"/>
    <w:tmpl w:val="7CC69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552C3"/>
    <w:rsid w:val="02794EBD"/>
    <w:rsid w:val="02F5680F"/>
    <w:rsid w:val="043B2235"/>
    <w:rsid w:val="055817B7"/>
    <w:rsid w:val="058030D5"/>
    <w:rsid w:val="06211448"/>
    <w:rsid w:val="06484BA1"/>
    <w:rsid w:val="0A116142"/>
    <w:rsid w:val="0A2233B1"/>
    <w:rsid w:val="0C285A11"/>
    <w:rsid w:val="0FD70311"/>
    <w:rsid w:val="12396529"/>
    <w:rsid w:val="133F5CCB"/>
    <w:rsid w:val="1393353B"/>
    <w:rsid w:val="15340704"/>
    <w:rsid w:val="15E54872"/>
    <w:rsid w:val="16CC3703"/>
    <w:rsid w:val="196941A9"/>
    <w:rsid w:val="19E958EB"/>
    <w:rsid w:val="1AC80F01"/>
    <w:rsid w:val="1BA24034"/>
    <w:rsid w:val="1C5F5E74"/>
    <w:rsid w:val="1D422B0B"/>
    <w:rsid w:val="1E055335"/>
    <w:rsid w:val="1E4C6291"/>
    <w:rsid w:val="1E7D2825"/>
    <w:rsid w:val="1F9651CC"/>
    <w:rsid w:val="20111714"/>
    <w:rsid w:val="202667B7"/>
    <w:rsid w:val="21A37A53"/>
    <w:rsid w:val="23CE3E6A"/>
    <w:rsid w:val="25AE4C8A"/>
    <w:rsid w:val="275B4978"/>
    <w:rsid w:val="27632B62"/>
    <w:rsid w:val="27F55C65"/>
    <w:rsid w:val="287D6C61"/>
    <w:rsid w:val="2A3D6756"/>
    <w:rsid w:val="2AEC2D7D"/>
    <w:rsid w:val="2C334C1B"/>
    <w:rsid w:val="2C4247E4"/>
    <w:rsid w:val="31BA3629"/>
    <w:rsid w:val="32E3057D"/>
    <w:rsid w:val="359F1FAB"/>
    <w:rsid w:val="392B0018"/>
    <w:rsid w:val="3A6B1919"/>
    <w:rsid w:val="3DCD73FC"/>
    <w:rsid w:val="3F0A38EC"/>
    <w:rsid w:val="416900C7"/>
    <w:rsid w:val="41D0265A"/>
    <w:rsid w:val="42CD3AFC"/>
    <w:rsid w:val="455E7DBF"/>
    <w:rsid w:val="4805725F"/>
    <w:rsid w:val="48BB7550"/>
    <w:rsid w:val="490D10D4"/>
    <w:rsid w:val="50AB63F9"/>
    <w:rsid w:val="51742098"/>
    <w:rsid w:val="53AE101C"/>
    <w:rsid w:val="54C00C2F"/>
    <w:rsid w:val="55693992"/>
    <w:rsid w:val="56F92A4A"/>
    <w:rsid w:val="588D60AB"/>
    <w:rsid w:val="607D5611"/>
    <w:rsid w:val="61E20B1F"/>
    <w:rsid w:val="62F762C0"/>
    <w:rsid w:val="62FB3764"/>
    <w:rsid w:val="630066A2"/>
    <w:rsid w:val="647135C7"/>
    <w:rsid w:val="65DC3758"/>
    <w:rsid w:val="69BE4910"/>
    <w:rsid w:val="6AFE77A2"/>
    <w:rsid w:val="6B1F52C9"/>
    <w:rsid w:val="6D535020"/>
    <w:rsid w:val="70B33D49"/>
    <w:rsid w:val="717552C3"/>
    <w:rsid w:val="7315432B"/>
    <w:rsid w:val="741B3977"/>
    <w:rsid w:val="76010596"/>
    <w:rsid w:val="76C44DCE"/>
    <w:rsid w:val="7794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2018-11-17T13:17:00Z</dcterms:created>
  <dc:creator>MyCql</dc:creator>
  <cp:lastModifiedBy>MyCql</cp:lastModifiedBy>
  <dcterms:modified xsi:type="dcterms:W3CDTF">2018-11-29T08:48:09Z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