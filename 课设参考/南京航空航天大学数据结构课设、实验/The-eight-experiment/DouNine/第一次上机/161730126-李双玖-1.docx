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数据结构第一次上机实验报告</w:t>
      </w: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学号：161730126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姓名：李双玖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编程实现书P19  ADT List 基本操作12个：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eastAsia="zh-CN"/>
        </w:rPr>
        <w:t>（</w:t>
      </w: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b/>
          <w:bCs w:val="0"/>
          <w:sz w:val="32"/>
          <w:szCs w:val="32"/>
          <w:lang w:eastAsia="zh-CN"/>
        </w:rPr>
        <w:t>）</w:t>
      </w:r>
      <w:r>
        <w:rPr>
          <w:rFonts w:hint="eastAsia" w:ascii="宋体" w:hAnsi="宋体"/>
          <w:b/>
          <w:bCs w:val="0"/>
          <w:sz w:val="32"/>
          <w:szCs w:val="32"/>
        </w:rPr>
        <w:t>用顺序存储结构实现； （2）用链式存储结构实现；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1</w:t>
      </w:r>
      <w:r>
        <w:rPr>
          <w:rFonts w:hint="eastAsia" w:ascii="宋体" w:hAnsi="宋体"/>
          <w:bCs/>
          <w:sz w:val="24"/>
          <w:lang w:eastAsia="zh-CN"/>
        </w:rPr>
        <w:t>）</w:t>
      </w:r>
      <w:r>
        <w:rPr>
          <w:rFonts w:hint="eastAsia" w:ascii="宋体" w:hAnsi="宋体"/>
          <w:bCs/>
          <w:sz w:val="24"/>
          <w:lang w:val="en-US" w:eastAsia="zh-CN"/>
        </w:rPr>
        <w:t>顺序结构：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a、采用动态数组的方式进行顺序储存，定义一个结构体来存储数组的首地址、长度和最大存储空间。当长度超过最大存储空间时，增加最大存储空间并用realloc重新分配空间；b、插入数据时，将该位置之后的数据都向后移一位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4310" cy="399288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成功。插入删除各一次，最后还是20位数。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LIST_INIT_SIZE 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#define LIST_INCREMENT 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顺序表头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*head;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length;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listSize;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}Sqlist;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//顺序线性表类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CSqList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//初始化线性表，即创建一个空表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InitList(Sqlist &amp;list)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(list.head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*)malloc(LIST_INIT_SIZE*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list.length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list.listSize = LIST_INIT_SIZE;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//销毁线性表，即free头指针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DestroyList(Sqlist &amp;list)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(list.head)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free(list.head);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list.head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//清空线性表，即令长度为零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ClearList(Sqlist &amp;list)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list.length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//判断是否为空表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ListEmpty(Sqlist list)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list.length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//返回线性表的长度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ListLength(Sqlist list)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list.length;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//返回线性表中第i个位置的值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GetElem(Sqlist 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&lt;= 0 || i &gt; 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 = list.head[i-1];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//返回线性表中值与e相等的位置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LocateElem(Sqlist 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list.length;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(list.head[i] == 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i+1;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//返回值与cur_e相同的前一个值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PriorElem(Sqlist 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cur_e,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&amp;pre_e)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(list.head[0] == cur_e)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 list.length;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(list.head[i]  == cur_e)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pre_e = list.head[i-1];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//返回值与cur_e相同的下一个值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NextElem(Sqlist 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cur_e,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&amp;next_e)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(list.head[list.length - 1] == cur_e)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list.length-1;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(list.head[i]  == cur_e)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next_e = list.head[i+1];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//在线性表的第i位之前插入e值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ListInsert(Sqlist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0 || i &gt; 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//判断i是否有效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(list.length == list.listSize) {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//判断表存储空间是否已满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*newBase;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(newBase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*)realloc(list.head,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(list.listSize+LIST_INCREMENT)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list.head = newBase;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list.listSize += LIST_INCREMENT;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 from ListInsert(): realloc defeat!\n"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list.length-1; j &gt;= i-1; j--) {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//将head[i-2]之后的数都向后移一位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list.head[j+1] = list.head[j];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list.head[i-1] = e;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//把e赋给head[i-1]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list.length++;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//删除i位置的值，并用e返回其值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ListDelete(Sqlist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0 || i &gt; list.length)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//判断i是否有效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e = list.head[i-1];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//把head[i-1]赋给e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i; j &lt; list.length; j++) {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//将head[i]之后的数都向前移一位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list.head[j-1] = list.head[j];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list.length--;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ListTraverse(Sqlist list)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list.length; i++)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i+1, list.head[i]);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CSqList List;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//顺序表对象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Sqlist list;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//顺序表头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(List.InitList(list))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"初始化顺序表成功\n"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"初始化顺序表失败\n"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20;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list.head[i] = i+1;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list.length++;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(List.GetElem(list, 16, test))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"第16位元素的值是：%d\n"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test);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"访问第16位元素失败\n"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test1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(List.PriorElem(list, test, test1))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"%d前一个元素的值为：%d\n"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test, test1);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"访问前一位元素失败\n"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(List.NextElem(list, test, test1))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"%d后一个元素的值为：%d\n"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test, test1);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"访问后一位元素失败\n"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(List.ListInsert(list, 13, 1392985954))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"在第13位插值成功，插入的值为：1392985954\n"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"在第13位插值失败\n"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(List.ListDelete(list, 6, test))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"第6位删值成功，值为：%d\n"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test);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"第6位删值失败\n"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List.ListTraverse(list);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(List.DestroyList(list))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"链表销毁成功\n"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"\n链表销毁失败\n"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2</w:t>
      </w:r>
      <w:r>
        <w:rPr>
          <w:rFonts w:hint="eastAsia" w:ascii="宋体" w:hAnsi="宋体"/>
          <w:bCs/>
          <w:sz w:val="24"/>
          <w:lang w:eastAsia="zh-CN"/>
        </w:rPr>
        <w:t>）</w:t>
      </w:r>
      <w:r>
        <w:rPr>
          <w:rFonts w:hint="eastAsia" w:ascii="宋体" w:hAnsi="宋体"/>
          <w:bCs/>
          <w:sz w:val="24"/>
          <w:lang w:val="en-US" w:eastAsia="zh-CN"/>
        </w:rPr>
        <w:t>链式结构：</w:t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a、创建链表并赋初值，用两个指针，一个开辟空间，一个负责将新结点接入链表并向后移动；b、插入与删除结点，用两个指针，一个指向前一个结点，一个指向要操作的位置，遍历链表直到要操作的位置，然后开始插入删除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9230" cy="4411345"/>
            <wp:effectExtent l="0" t="0" r="762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成功。插入两次、删除一次，刚好21位数。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链式结点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}LNode, *LinkList;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链式线性表类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CLinkList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//初始化线性表，创建一个头结点，头结点的data数据表示链表长度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InitList(LinkList &amp;list)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list-&gt;data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//销毁线性表，即free头指针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DestroyList(LinkList &amp;list)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(ClearList(list))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"清空链表成功\n"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free(list);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"清空链表失败\n"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//清空线性表，将链表的结点都删除（除头结点之外）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ClearList(LinkList &amp;list)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LNode *temp,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temp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free(temp);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list-&gt;data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//判断是否为空表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ListEmpty(LinkList 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list-&gt;data 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//返回线性表的长度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ListLength(LinkList 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//返回线性表中第i个位置的结点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GetElem(LinkList 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LNode *e)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 || !list-&gt;data)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0 || i &gt; 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LNode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 &amp;&amp; j++!=i)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e-&gt;data = p-&gt;data;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e-&gt;next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//返回线性表中值与e相等的位置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LocateElem(LinkList list, LNode *e)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 || !list-&gt;data)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LNode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(p-&gt;data == e-&gt;data)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//返回值与cur_e相同的前一个值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PriorElem(LinkList list, LNode *cur_e, LNode *pre_e)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 || !list-&gt;data)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LNode *last = list,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(j == 1 &amp;&amp; p-&gt;data == cur_e-&gt;data)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(p-&gt;data == cur_e-&gt;data)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pre_e-&gt;data = last-&gt;data;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pre_e-&gt;next = last-&gt;next;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last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 = last-&gt;next;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//返回值与cur_e相同的下一个值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NextElem(LinkList list, LNode *cur_e, LNode *next_e)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(!list || !list-&gt;data)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LNode *next, *p = 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next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(j == list-&gt;data &amp;&amp; p-&gt;data == cur_e-&gt;data)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(p-&gt;data == cur_e-&gt;data)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next_e-&gt;data = next-&gt;data;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next_e-&gt;next = next-&gt;next;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//在线性表的第i位插入e值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ListInsert(LinkList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LNode *e)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0 || i &gt; list-&gt;data+1)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//判断i是否有效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//防止用户把传进的实参e多次使用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LNode *temp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temp-&gt;data = e-&gt;data;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temp-&gt;next;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LNode *last = list,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 &amp;&amp; j++!=i) {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last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 = last-&gt;next;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last-&gt;next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temp-&gt;next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list-&gt;data++;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//删除i位置的值，并用e返回其值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ListDelete(LinkList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LNode *e)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 || !list-&gt;data)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0 || i &gt; list-&gt;data)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//判断i是否有效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LNode *last = list,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 &amp;&amp; j++!=i)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last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 = last-&gt;next;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e-&gt;data = p-&gt;data;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e-&gt;next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last-&gt;next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free(p);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list-&gt;data--;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LNode *p = list-&gt;next;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CLinkList List;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//顺序表对象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//顺序表头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(List.InitList(list))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"初始化顺序表成功\n"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"初始化顺序表失败\n"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*temp, *p=list;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20)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temp-&gt;data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list-&gt;data++;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*test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(List.GetElem(list, 16, test))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"第16位元素的值是：%d\n"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test-&gt;data);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"访问第16位元素失败\n"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*test1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(List.PriorElem(list, test, test1))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"%d前一个元素的值为：%d\n"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test-&gt;data, test1-&gt;data);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"访问前一位元素失败\n"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(List.NextElem(list, test, test1))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"%d后一个元素的值为：%d\n"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test-&gt;data, test1-&gt;data);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"访问后一位元素失败\n"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test-&gt;data = 9999;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(List.ListInsert(list, 13, test))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"在第13位插值成功，插入的值为：%d\n"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test-&gt;data);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"在第13位插值失败\n"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test-&gt;data = 8888;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(List.ListInsert(list, 21, test))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"在第21位插值成功，插入的值为：%d\n"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test-&gt;data);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"在第21位插值失败\n"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(List.ListDelete(list, 6, test))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"第6位删值成功，值为：%d\n"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test-&gt;data);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"第6位删值失败\n"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List.ListTraverse(list);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(List.DestroyList(list))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"链表销毁成功\n"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"链表销毁失败\n"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题目：设元素值为整型的线性表L，分别采用顺序结构和链式结构存储，编写程序，实现线性表的就地逆置</w:t>
      </w:r>
    </w:p>
    <w:p>
      <w:pPr>
        <w:spacing w:line="360" w:lineRule="auto"/>
        <w:rPr>
          <w:rFonts w:hint="eastAsia" w:ascii="宋体" w:hAnsi="宋体" w:eastAsiaTheme="minorEastAsia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1）顺序结构：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将数组中第i位数与第n-1-i位数交换，i从0到n/2，即可完成倒置。算法时间复杂度为T(n/2)。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9230" cy="3039745"/>
            <wp:effectExtent l="0" t="0" r="762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成功倒置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源程序</w:t>
      </w:r>
      <w:r>
        <w:rPr>
          <w:rFonts w:hint="eastAsia" w:ascii="宋体" w:hAnsi="宋体"/>
          <w:bCs/>
          <w:sz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//顺序表头结构体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*head;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}Sqlist;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ListTraverse(Sqlist list)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list.length; i++)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i+1, list.head[i]);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//初始化线性表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InitList(Sqlist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(list.head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*)malloc(n*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list.length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n;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list.head[i] = i+1;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list.length++;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"================顺序表倒置前===============\n"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ListTraverse(list);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//销毁线性表，即free头指针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DestroyList(Sqlist &amp;list)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(list.head)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free(list.head);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list.head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Sqlist list;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//顺序表头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"请输入顺序表元素的个数："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&amp;num);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(InitList(list, num))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"初始化顺序表成功\n"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"初始化顺序表失败\n"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temp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list.length/2;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list.head[i];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list.head[i] = list.head[list.length-i-1];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list.head[list.length-i-1] = temp;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"=====================顺表倒置后=================\n"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(DestroyList(list))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"链表销毁成功\n"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"链表销毁失败\n"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5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链式结构：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将第i个结点都插入头结点的下一个即链表的第一个位置（头插法），i从1到n。算法时间复杂度为T(n)。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9230" cy="3416300"/>
            <wp:effectExtent l="0" t="0" r="762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成功置换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源程序</w:t>
      </w:r>
      <w:r>
        <w:rPr>
          <w:rFonts w:hint="eastAsia" w:ascii="宋体" w:hAnsi="宋体"/>
          <w:bCs/>
          <w:sz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链式结点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}LNode, *LinkList;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//初始化线性表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InitList(LinkList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list-&gt;data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LNode *temp, *p=list;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i &lt;= num;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temp-&gt;data = i;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p-&gt;next = temp;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 = temp;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list-&gt;data++;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"================链式表倒置前===============\n"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ListTraverse(list);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//销毁线性表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DestroyList(LinkList &amp;list)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LNode *temp, *p = 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temp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free(temp);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free(list);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//在线性表的第i位插入e值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ListInsert(LinkList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i, LNode *e)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(!list)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//判断表是否为空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&lt;= 0 || i &gt; list-&gt;data+1)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//判断i是否有效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*last = list, *p = 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 &amp;&amp; j++!=i) {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//优化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last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last-&gt;next;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last-&gt;next = 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e-&gt;next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list-&gt;data++;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LinkList list;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//顺序表头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"请输入链式表元素的个数："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&amp;num);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(InitList(list, num))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"初始化链式表成功\n"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"初始化链式表失败\n"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*next = NULL, *p = 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list-&gt;data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next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(!ListInsert(list, 1, p))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"插值失败\n"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"================链式表倒置后===============\n"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(DestroyList(list))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"链表销毁成功\n"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"链表销毁失败\n"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  <w:r>
        <w:rPr>
          <w:rFonts w:hint="eastAsia"/>
          <w:b/>
          <w:bCs w:val="0"/>
          <w:sz w:val="32"/>
          <w:szCs w:val="32"/>
        </w:rPr>
        <w:t>输入正整数n、m（m&lt;n），设有</w:t>
      </w:r>
      <w:r>
        <w:rPr>
          <w:b/>
          <w:bCs w:val="0"/>
          <w:sz w:val="32"/>
          <w:szCs w:val="32"/>
        </w:rPr>
        <w:t>n</w:t>
      </w:r>
      <w:r>
        <w:rPr>
          <w:rFonts w:hint="eastAsia"/>
          <w:b/>
          <w:bCs w:val="0"/>
          <w:sz w:val="32"/>
          <w:szCs w:val="32"/>
        </w:rPr>
        <w:t>个人坐成一圈，从第1个人开始循环报数，报到</w:t>
      </w:r>
      <w:r>
        <w:rPr>
          <w:b/>
          <w:bCs w:val="0"/>
          <w:sz w:val="32"/>
          <w:szCs w:val="32"/>
        </w:rPr>
        <w:t>m</w:t>
      </w:r>
      <w:r>
        <w:rPr>
          <w:rFonts w:hint="eastAsia"/>
          <w:b/>
          <w:bCs w:val="0"/>
          <w:sz w:val="32"/>
          <w:szCs w:val="32"/>
        </w:rPr>
        <w:t>的人出列，然后再从下一个人开始报数，报到</w:t>
      </w:r>
      <w:r>
        <w:rPr>
          <w:b/>
          <w:bCs w:val="0"/>
          <w:sz w:val="32"/>
          <w:szCs w:val="32"/>
        </w:rPr>
        <w:t>m</w:t>
      </w:r>
      <w:r>
        <w:rPr>
          <w:rFonts w:hint="eastAsia"/>
          <w:b/>
          <w:bCs w:val="0"/>
          <w:sz w:val="32"/>
          <w:szCs w:val="32"/>
        </w:rPr>
        <w:t>的人又出列，如此重复，直到所有的人都出列为止。要求用链式结构和顺序结构实现，按出列的先后顺序输出每个人的信息。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1）顺序结构：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定义i、num两个数，i%n表示数组中的位置，num%m表示报数的结果。执行以下步骤：a、让i++，直到length==0；b、当num%m==0时，将该位置上数的值设为0并让顺序表的length--；c、如果该位置上数值为0则num不变，不为0则num++。算法时间复杂度T(n)。</w:t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2）链式结构·：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采用单链表，让头结点的data部分存储链表的长度，同时定义两个结构体指针，一个指向前一个，一个指向当前。执行以下步骤：a、将两个指针向下移动同时num++，直到链表长度等于0；b、当num%m==0时，将该结点删除；c、当前指针指向NULL即达到链表尾时，将当前指针指向第一个结点，上一个指针指向头结点。算法时间复杂度T(n)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4961890" cy="411416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两种方式都成功，与样例结果相同。</w:t>
      </w:r>
    </w:p>
    <w:p>
      <w:pPr>
        <w:spacing w:line="360" w:lineRule="auto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源程序</w:t>
      </w:r>
      <w:r>
        <w:rPr>
          <w:rFonts w:hint="eastAsia" w:ascii="宋体" w:hAnsi="宋体"/>
          <w:bCs/>
          <w:sz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#include&lt;string.h&gt;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顺序表头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*head;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}SqList;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指针结点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*next;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}LNode,*LinkList;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 = 0, n = 0;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"请依次输入n、m:\n"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&amp;n, &amp;m);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"\n============顺序结构实现==============\n"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定义顺序链表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SqList List;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List.head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List.length = 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初始化数组值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&lt; n)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List.head[i] = i+1;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进行数组元素出列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(List.length)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(List.head[i%n])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(num%m ==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"第%d号出列\n"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List.head[i%n]);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List.head[i%n]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List.length--;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num++;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释放空间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free(List.head);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"\n============链式结构实现==============\n"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定义链表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head;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定义使用到的指针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*p, *temp;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创建头结点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head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head-&gt;data = 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创建链表，并为每个结点设立数值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head;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(i++ &lt; n)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temp-&gt;data = i;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进行链表元素出列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num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*last = head;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(head-&gt;data)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(!(last-&gt;next)) last = head;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last-&gt;next;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(num%m ==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"第%d号出列\n"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p-&gt;data);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head-&gt;data--;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last-&gt;next = p-&gt;next;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free(p);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last = last-&gt;next;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num++;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释放头结点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free(head);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学生排队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采用单链表结构进行存储，初始化时每个结点的数据域保存该位置对应学号。定义两个结构体指针，一个指向前一个prior，一个指向当前p。执行以下步骤：a、当用户输入两个数，指针就开始遍历链表，并用j变量来记住当前位置；b、当p指向的结点的数据域与输入学号相等时，将p的next赋给prior的next。然后将p插入 j+移动距离 的位置上，此处用函数来实现。算法时间复杂度T(m)-T(m*n)。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3675" cy="3788410"/>
            <wp:effectExtent l="0" t="0" r="317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与样例结果相同，成功</w:t>
      </w:r>
    </w:p>
    <w:p>
      <w:pPr>
        <w:spacing w:line="360" w:lineRule="auto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源程序</w:t>
      </w:r>
      <w:r>
        <w:rPr>
          <w:rFonts w:hint="eastAsia" w:ascii="宋体" w:hAnsi="宋体"/>
          <w:bCs/>
          <w:sz w:val="24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}*LinkList, LNode;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//在pos位置插入e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insertLinkList(LinkList &amp;list,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pos, LNode *e){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(pos&gt;list-&gt;data+1 || pos&lt;=0)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list-&gt;next, *prior = list;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 &amp;&amp; i&lt;pos){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prior = 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prior-&gt;next;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prior-&gt;next = 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e-&gt;next = 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list-&gt;data++;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i, p-&gt;data);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"==================================\n\n"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0, m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&amp;n, &amp;m);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LinkList 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list-&gt;data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*temp, *p = list;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i&lt;n; i++){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temp-&gt;data = i+1;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//将学号赋给结点的数据域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list-&gt;data++;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//开始排队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 = 0, pos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*prior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i=1; i&lt;=m; i++){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&amp;num, &amp;pos);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list-&gt;next;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prior = list;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 = 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(p-&gt;data == num){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//找到等于该学号的结点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prior-&gt;next = p-&gt;next;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//将该结点取出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list-&gt;data--;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(!insertLinkList(list, j+pos, p)) {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//再将该结点插入新位置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"insert error!\n"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prior = 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 = prior-&gt;next;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//销毁链表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rPr>
          <w:rFonts w:hint="eastAsia" w:ascii="宋体" w:hAnsi="宋体"/>
          <w:bCs/>
          <w:sz w:val="24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求表达式的值，输入ai(i从0到n)、x0和n，输出表达式的在x=x0时的值。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采用顺序结构进行存储，并将各系数存在相对应数组位置中。先设表达式和sum为数组最后一个数乘上x，从数组最后一个数向前遍历，每次将sum乘上x再加数组中前一个数。算法时间复杂度T(n)。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0500" cy="2911475"/>
            <wp:effectExtent l="0" t="0" r="635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结果分析：结果正确。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"请输入多项式P(x)的最高次幂："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*a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(n+1));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"请输入幂为%d项的系数："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&amp;a[i]);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"多项式P(x)=%d*(x^%d)"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a[0], 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i=1; i&lt;=n; i++)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"+%d*(x^%d)"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a[i], i);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x0 = 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"请输入x0："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&amp;x0);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= a[n];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i=n-1; i&gt;=0; i--)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 = sum * x0 + a[i];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"多项式P(x0)的值是：%d\n"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sum);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 w:eastAsia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在链表中删除数值在mink和maxk之间的结点。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步骤分为三步：a、在p不为空且p-&gt;data&lt;=mink的情况下，向下依次遍历链表结点，并用prior记住p的上一个结点。此次遍历结束后，将prior赋给temp指针。b、接着上一步在p不为空且p-&gt;data&lt;maxk的情况下，向下遍历，依旧用prior记住上一个结点。同时在遍历过程中free掉prior指向的结点。c、当此次循环结束后，将p赋给temp-&gt;next即可。算法时间复杂度T(n)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运行结果：</w:t>
      </w:r>
    </w:p>
    <w:p>
      <w:pPr>
        <w:spacing w:line="360" w:lineRule="auto"/>
      </w:pPr>
      <w:r>
        <w:drawing>
          <wp:inline distT="0" distB="0" distL="114300" distR="114300">
            <wp:extent cx="4076065" cy="5685790"/>
            <wp:effectExtent l="0" t="0" r="63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结果分析：正确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}LNode, *LinkList;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i, p-&gt;data);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LinkList 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list-&gt;data =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list-&gt;next = NULL;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*p, *temp;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(i&lt;20)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temp-&gt;data = 2*i+4;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输入上下界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mink = 0, maxk = 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"\n请分别输入mink、maxk:"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&amp;mink, &amp;maxk);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开始删除元素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*prior;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prior = 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 &amp;&amp; p-&gt;data&lt;=mink)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prior = 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temp = prior;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 &amp;&amp; p-&gt;data&lt;maxk)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prior = 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free(prior);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temp-&gt;next = 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//销毁链表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list;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EBB7"/>
    <w:multiLevelType w:val="singleLevel"/>
    <w:tmpl w:val="87C2E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1F6A9B4"/>
    <w:multiLevelType w:val="multilevel"/>
    <w:tmpl w:val="91F6A9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D09B44"/>
    <w:multiLevelType w:val="multilevel"/>
    <w:tmpl w:val="B3D09B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70D027D"/>
    <w:multiLevelType w:val="multilevel"/>
    <w:tmpl w:val="E70D02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459C844"/>
    <w:multiLevelType w:val="multilevel"/>
    <w:tmpl w:val="0459C8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804D795"/>
    <w:multiLevelType w:val="multilevel"/>
    <w:tmpl w:val="0804D7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BB1BAAD"/>
    <w:multiLevelType w:val="multilevel"/>
    <w:tmpl w:val="1BB1B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7609871"/>
    <w:multiLevelType w:val="multilevel"/>
    <w:tmpl w:val="276098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9148198"/>
    <w:multiLevelType w:val="multilevel"/>
    <w:tmpl w:val="791481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F1DF84D"/>
    <w:multiLevelType w:val="singleLevel"/>
    <w:tmpl w:val="7F1DF84D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F6A34"/>
    <w:rsid w:val="00B65EC1"/>
    <w:rsid w:val="01AE1ADD"/>
    <w:rsid w:val="05B91DE6"/>
    <w:rsid w:val="06BC2994"/>
    <w:rsid w:val="078A08EC"/>
    <w:rsid w:val="0D781EBE"/>
    <w:rsid w:val="0D84305B"/>
    <w:rsid w:val="1BC16726"/>
    <w:rsid w:val="1C3B1368"/>
    <w:rsid w:val="1F1B4E9A"/>
    <w:rsid w:val="212D7D6C"/>
    <w:rsid w:val="249951CB"/>
    <w:rsid w:val="26165F05"/>
    <w:rsid w:val="26FD13EE"/>
    <w:rsid w:val="26FF0DD4"/>
    <w:rsid w:val="27FD0F25"/>
    <w:rsid w:val="289D5B79"/>
    <w:rsid w:val="29AD5D31"/>
    <w:rsid w:val="2D5F62F9"/>
    <w:rsid w:val="2E406430"/>
    <w:rsid w:val="2EC21320"/>
    <w:rsid w:val="2F7833FC"/>
    <w:rsid w:val="303E42E4"/>
    <w:rsid w:val="30B53700"/>
    <w:rsid w:val="316C4BAA"/>
    <w:rsid w:val="328D4615"/>
    <w:rsid w:val="33114C73"/>
    <w:rsid w:val="356C0E1A"/>
    <w:rsid w:val="3AC81D0D"/>
    <w:rsid w:val="3C5D6223"/>
    <w:rsid w:val="3D442D5A"/>
    <w:rsid w:val="3D995B29"/>
    <w:rsid w:val="3DAB0F8E"/>
    <w:rsid w:val="3E4901DF"/>
    <w:rsid w:val="3F8F6473"/>
    <w:rsid w:val="425371C0"/>
    <w:rsid w:val="44316AC2"/>
    <w:rsid w:val="452B0A5C"/>
    <w:rsid w:val="46C7036A"/>
    <w:rsid w:val="47B07642"/>
    <w:rsid w:val="4AEA1593"/>
    <w:rsid w:val="5526751C"/>
    <w:rsid w:val="552E4C01"/>
    <w:rsid w:val="59B00117"/>
    <w:rsid w:val="5CFA6095"/>
    <w:rsid w:val="5EBA4538"/>
    <w:rsid w:val="5F59475F"/>
    <w:rsid w:val="5FEF1A53"/>
    <w:rsid w:val="630C4C79"/>
    <w:rsid w:val="670131F3"/>
    <w:rsid w:val="688164F1"/>
    <w:rsid w:val="693A4B33"/>
    <w:rsid w:val="6D535020"/>
    <w:rsid w:val="6E0F6A34"/>
    <w:rsid w:val="701B372C"/>
    <w:rsid w:val="7E3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2018-10-17T07:39:00Z</dcterms:created>
  <dc:creator>MyCql</dc:creator>
  <cp:lastModifiedBy>MyCql</cp:lastModifiedBy>
  <dcterms:modified xsi:type="dcterms:W3CDTF">2018-10-27T16:11:01Z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