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数据结构第一次上机实验报告</w:t>
      </w:r>
    </w:p>
    <w:p>
      <w:pPr>
        <w:jc w:val="center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学号：161730126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姓名：李双玖</w:t>
      </w:r>
    </w:p>
    <w:p>
      <w:pPr>
        <w:numPr>
          <w:ilvl w:val="0"/>
          <w:numId w:val="1"/>
        </w:numPr>
        <w:spacing w:line="440" w:lineRule="exact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调试成功程序及说明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1、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题目：编程实现书P45   ADT Stack 基本操作9个，用顺序存储结构实现；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动态顺序数组形式进行储存。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1770" cy="32105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#define STACK_INIT_SIZE 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#define STACKINCREMENT 10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sqStack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stackSize;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*base;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*top;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}sqStack;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SqStack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InitStack(sqStack &amp;sqStack)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sqStack.base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)*STACK_INIT_SIZE);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(!sqStack.base)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sqStack.top = sqStack.base;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sqStack.stackSize = STACK_INIT_SIZE;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DestroyStack(sqStack &amp;sqStack)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(sqStack.base) free(sqStack.base);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ClearStack(sqStack &amp;sqStack)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(sqStack.base) sqStack.top = sqStack.base;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StackEmpty(sqStack sqStack)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(!sqStack.base)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(sqStack.base == sqStack.top-1)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StackLength(sqStack sqStack)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(!sqStack.base)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sqStack.top - sqStack.base;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GetTop(sqStack sqStack,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(!sqStack.base)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 = *(sqStack.top-1);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Push(sqStack &amp;sqStack,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(!sqStack.base)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(StackLength(sqStack) == sqStack.stackSize-1)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sqStack.base =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*)realloc(sqStack.base, sqStack.stackSize+STACKINCREMENT);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sqStack.top = sqStack.base + sqStack.stackSize - 1;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sqStack.stackSize += STACKINCREMENT;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*sqStack.top = 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sqStack.top++;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Pop(sqStack &amp;sqStack,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&amp;e)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(!sqStack.base || !StackLength(sqStack))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sqStack.top--;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 = *sqStack.top;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StackTraverse(sqStack sqStack)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"==================遍历栈===================\n"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*p = sqStack.base;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(p!=sqStack.top)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*p);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p++;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"\n===========================================\n"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SqStack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sqStack s;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(S.InitStack(s))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"栈初始化成功\n"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"请输入十个数：\n"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i&lt;10;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S.Push(s, num);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S.StackTraverse(s);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temp = 0;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S.Pop(s, temp);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"弹出栈顶元素：%d\n"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temp);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S.StackTraverse(s);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S.GetTop(s, temp);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"获取栈顶元素：%d\n"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temp);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S.StackTraverse(s);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S.DestroyStack(s);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"栈销毁成功\n"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2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题目：编程实现书P59   ADT Queue 基本操作9个，用链式存储结构实现；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用带头结点的链表形式进行储存。队头指针指向头结点，队尾指针指向最后一个结点。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0500" cy="2828925"/>
            <wp:effectExtent l="0" t="0" r="635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QNode{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QNode *next;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}*QueuePtr;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QueuePtr front;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QueuePtr rear;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}LinkQueue;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InitQueue(LinkQueue &amp;Q)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Q.front = (QNode*)malloc(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(QNode));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Q.rear = Q.front;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ClearQueue(LinkQueue &amp;Q)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QNode *p = Q.front-&gt;next, *temp;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Q.rear = Q.front;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DestoryQueue(LinkQueue &amp;Q)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ClearQueue(Q);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free(Q.front);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QueueEmpty(LinkQueue Q)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(Q.front == Q.rear)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QueueLength(LinkQueue Q)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QNode *p = Q.front-&gt;next;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account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account++;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account;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GetHead(LinkQueue Q,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QNode *p = Q.front-&gt;next;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e = p-&gt;data;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EnQueue(LinkQueue &amp;Q,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QNode *temp = (QNode*)malloc(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(QNode));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temp-&gt;data = e;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temp-&gt;next = NULL;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Q.rear-&gt;next =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Q.rear = temp;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DeQueue(LinkQueue &amp;Q,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&amp;e)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QNode *p = Q.front-&gt;next;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Q.front-&gt;next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 = p-&gt;data;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free(p);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QueueTraverse(LinkQueue Q)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"=================遍历队列==================\n"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QNode *p = Q.front-&gt;next;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p-&gt;data);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"\n===========================================\n"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LinkQueue Q;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InitQueue(Q);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"队列初始化成功\n"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i&lt;10; i++) 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EnQueue(Q, i);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QueueTraverse(Q);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temp = 0;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DeQueue(Q, 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"删去队头元素\n"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QueueTraverse(Q);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GetHead(Q, 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"队列头元素为：%d\n"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EnQueue(Q, 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"在队尾加入%d\n"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temp);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QueueTraverse(Q);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DestoryQueue(Q);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"队列销毁成功\n"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3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题目：利用栈操作实现八皇后问题求解。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用函数实现栈操作。因为函数本身是一个栈帧，函数的调用与递归就是栈的操作。定义一个一维数组num用来存放八皇后的位置，num[i]=j表示位置在第i行第j列。定义check(int)来判断当前摆放的八皇后是否满足条件。定义函数fun(int)来实现函数栈操作，当i==8即达到第九行时函数返回，在函数利用for循环在1&lt;=num[i]&lt;=8的范围中使num[i]++，若满足check条件则fun(i+1)，for循环结束后函数return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70500" cy="3312795"/>
            <wp:effectExtent l="0" t="0" r="6350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num[8];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flag =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show()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flag++;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"第%d种："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flag);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i&lt;8; i++)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num[i]);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check(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length)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0; i &lt; length-1; i++)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i+1; j &lt; length; j++)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(num[i] == num[j] || num[j]-num[i] == j-i || num[i]-num[j] == j-i)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fun(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 == 8)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show();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(num[i]=1; num[i]&lt;=8; num[i]++)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(check(i+1)) fun(i+1);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fun(0);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"========%d\n"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flag);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 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4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题目：在某图形操作系统中,有 N 个窗口,每个窗口都是一个两边与坐标轴分别平行的矩形区域。窗口的边界上的点也属于该窗口。窗口之间有层次的区别,在多于一个窗口重叠的区域里,只会显示位于顶层的窗口里的内容。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当你点击屏幕上一个点的时候,你就选择了处于被点击位置的最顶层窗口,并且这个窗口就会被移到所有窗口的最顶层,而剩余的窗口的层次顺序不变。如果你点击的位置不属于任何窗口,则系统会忽略你这次点击。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现在我们希望你写一个程序模拟点击窗口的过程。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输入格式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输入的第一行有两个正整数,即 N 和 M。(1 ≤ N ≤ 10,1 ≤ M ≤ 10)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接下来 N 行按照从最下层到最顶层的顺序给出 N 个窗口的位置。 每行包含四个非负整数 x1, y1, x2, y2,表示该窗口的一对顶点坐标分别为 (x1, y1) 和 (x2, y2)。保证 x1 &lt; x2, y1 &lt; y2。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接下来 M 行每行包含两个非负整数 x, y,表示一次鼠标点击的坐标。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题目中涉及到的所有点和矩形的顶点的 x, y 坐标分别不超过 2559 和　　1439。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问题分析：这个问题可以用链式线性表来实现。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输出格式：输出包括 M 行,每一行表示一次鼠标点击的结果。如果该次鼠标点击选择了一个窗口,则输出这个窗口的编号(窗口按照输入中的顺序从 1 编号到 N);如果没有,则输出"IGNORED"(不含双引号)。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样例输入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3 4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0 0 4 4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1 1 5 5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2 2 6 6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1 1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0 0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4 4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0 5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样例输出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2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1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1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IGNORED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样例说明</w:t>
      </w:r>
    </w:p>
    <w:p>
      <w:pPr>
        <w:widowControl/>
        <w:spacing w:line="360" w:lineRule="auto"/>
        <w:jc w:val="left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　　第一次点击的位置同时属于第 1 和第 2 个窗口,但是由于第 2 个窗口在上面,它被选择并且被置于顶层。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第二次点击的位置只属于第 1 个窗口,因此该次点击选择了此窗口并将其置于顶层。现在的三个窗口的层次关系与初始状态恰好相反了。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第三次点击的位置同时属于三个窗口的范围,但是由于现在第 1 个窗口处于顶层,它被选择。</w:t>
      </w:r>
      <w:r>
        <w:rPr>
          <w:rFonts w:hint="eastAsia" w:ascii="宋体" w:hAnsi="宋体"/>
          <w:b/>
          <w:bCs w:val="0"/>
          <w:sz w:val="32"/>
          <w:szCs w:val="32"/>
        </w:rPr>
        <w:br w:type="textWrapping"/>
      </w:r>
      <w:r>
        <w:rPr>
          <w:rFonts w:hint="eastAsia" w:ascii="宋体" w:hAnsi="宋体"/>
          <w:b/>
          <w:bCs w:val="0"/>
          <w:sz w:val="32"/>
          <w:szCs w:val="32"/>
        </w:rPr>
        <w:t>　　最后点击的 (0, 5) 不属于任何窗口。</w:t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用带头结点的链表结构进行储存。每次将点击窗口插到第一个位置。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69865" cy="2925445"/>
            <wp:effectExtent l="0" t="0" r="6985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LNode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x1, y1, x2, y2;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}*LinkList;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//遍历函数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ListTraverse(LinkList list)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"\n================遍历==============\n"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*p = list-&gt;next;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"第%d位值为：%d\n"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i, p-&gt;data);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"==================================\n\n"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n, m;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&amp;n, &amp;m);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LinkList list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(LNode));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list-&gt;next = NULL;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LNode *temp;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i&lt;n;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(LNode*)malloc(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(LNode));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"%d%d%d%d"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&amp;temp-&gt;x1, &amp;temp-&gt;y1, &amp;temp-&gt;x2, &amp;temp-&gt;y2);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temp-&gt;data = i+1;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temp-&gt;next = list-&gt;next;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list-&gt;next = temp;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ListTraverse(list);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x, y;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LNode *prior, *p;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flag;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i&lt;m; i++)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&amp;x, &amp;y);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list-&gt;next;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prior = 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flag = 0;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(p-&gt;x1&lt;=x &amp;&amp; p-&gt;x2&gt;=x &amp;&amp; p-&gt;y1&lt;=y &amp;&amp; p-&gt;y2&gt;=y)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printf("%d %d %d %d\n", p-&gt;x1, p-&gt;y1, p-&gt;x2, p-&gt;y2);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flag = p-&gt;data;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prior-&gt;next = p-&gt;next;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p-&gt;next = list-&gt;next;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list-&gt;next = 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prior = 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p = prior-&gt;next;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(flag)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flag);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"IGNORED\n"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list;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free(temp);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 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5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drawing>
          <wp:inline distT="0" distB="0" distL="114300" distR="114300">
            <wp:extent cx="6262370" cy="496570"/>
            <wp:effectExtent l="0" t="0" r="5080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370" cy="496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先用一个指针last指向链表尾结点，一个n记录链表长度。然后遍历1到n-1位置的结点，如果i%2==0，则将该结点插到last指针的下一个。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5266690" cy="1581150"/>
            <wp:effectExtent l="0" t="0" r="1016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DLNode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DLNode *pre, *next;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}*DLinkList;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DLinkList dList = (DLNode*)malloc(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(DLNode));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dList-&gt;pre = dList-&gt;next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dList-&gt;data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 = 0;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DLNode *temp, *p = dList;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i=0; i&lt;n;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 = (DLNode*)malloc(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(DLNode));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temp-&gt;data = i+1;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temp-&gt;pre = 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temp;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DLNode *last = 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dList-&gt;next;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p-&gt;data);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DLNode *pre = dList;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dList-&gt;next;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(i&lt;n)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(i%2 == 0)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pre-&gt;next = p-&gt;next;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(p-&gt;next) p-&gt;next-&gt;pre = pre;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p-&gt;next = last-&gt;next;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last-&gt;next = 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p-&gt;pre = last;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(last-&gt;next) last-&gt;next-&gt;pre = 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pre = 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pre-&gt;next;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i++;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 = dList-&gt;next;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p-&gt;data);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dList;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free(p);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  <w:lang w:val="en-US" w:eastAsia="zh-CN"/>
        </w:rPr>
        <w:t>6</w:t>
      </w:r>
      <w:r>
        <w:rPr>
          <w:rFonts w:hint="eastAsia" w:ascii="宋体" w:hAnsi="宋体"/>
          <w:b/>
          <w:bCs w:val="0"/>
          <w:sz w:val="32"/>
          <w:szCs w:val="32"/>
        </w:rPr>
        <w:t>、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rPr>
          <w:rFonts w:hint="eastAsia" w:ascii="宋体" w:hAnsi="宋体"/>
          <w:b/>
          <w:bCs w:val="0"/>
          <w:sz w:val="32"/>
          <w:szCs w:val="32"/>
        </w:rPr>
        <w:t>题目：</w:t>
      </w:r>
    </w:p>
    <w:p>
      <w:pPr>
        <w:spacing w:line="360" w:lineRule="auto"/>
        <w:rPr>
          <w:rFonts w:hint="eastAsia" w:ascii="宋体" w:hAnsi="宋体"/>
          <w:b/>
          <w:bCs w:val="0"/>
          <w:sz w:val="32"/>
          <w:szCs w:val="32"/>
        </w:rPr>
      </w:pPr>
      <w:r>
        <w:drawing>
          <wp:inline distT="0" distB="0" distL="114300" distR="114300">
            <wp:extent cx="6102985" cy="1463675"/>
            <wp:effectExtent l="0" t="0" r="1206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146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算法思想</w:t>
      </w:r>
      <w:r>
        <w:rPr>
          <w:rFonts w:hint="eastAsia" w:ascii="宋体" w:hAnsi="宋体"/>
          <w:bCs/>
          <w:sz w:val="24"/>
          <w:lang w:eastAsia="zh-CN"/>
        </w:rPr>
        <w:t>：</w:t>
      </w:r>
      <w:r>
        <w:rPr>
          <w:rFonts w:hint="eastAsia" w:ascii="宋体" w:hAnsi="宋体"/>
          <w:bCs/>
          <w:sz w:val="24"/>
          <w:lang w:val="en-US" w:eastAsia="zh-CN"/>
        </w:rPr>
        <w:t>在locate函数中，遍历链表直到p-&gt;data==x，然后将p结点依照顺序插到链表中的相应位置。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运行结果：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</w:rPr>
      </w:pPr>
      <w:r>
        <w:drawing>
          <wp:inline distT="0" distB="0" distL="114300" distR="114300">
            <wp:extent cx="6114415" cy="2705100"/>
            <wp:effectExtent l="0" t="0" r="635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 w:firstLineChars="0"/>
        <w:rPr>
          <w:rFonts w:hint="eastAsia" w:ascii="宋体" w:hAnsi="宋体" w:eastAsiaTheme="minorEastAsia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</w:rPr>
        <w:t>结果分析：</w:t>
      </w:r>
      <w:r>
        <w:rPr>
          <w:rFonts w:hint="eastAsia" w:ascii="宋体" w:hAnsi="宋体"/>
          <w:bCs/>
          <w:sz w:val="24"/>
          <w:lang w:val="en-US" w:eastAsia="zh-CN"/>
        </w:rPr>
        <w:t>成功。</w:t>
      </w:r>
    </w:p>
    <w:p>
      <w:pPr>
        <w:spacing w:line="360" w:lineRule="auto"/>
        <w:ind w:firstLine="0" w:firstLineChars="0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源程序：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#include&lt;stdio.h&gt;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#include&lt;stdlib.h&gt;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DLNode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data, freq;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DLNode *pre, *next;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}*DLinkList;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locate(DLinkList dList,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DLNode *pre = dList, *p = dList-&gt;next;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(p&amp;&amp;p-&gt;data!=num)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pre = 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pre-&gt;next;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p-&gt;freq++;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pre-&gt;next = p-&gt;next;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(p-&gt;next) p-&gt;next-&gt;pre = pre;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DLNode *temp = 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pre = dList, p = dList-&gt;next;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(p&amp;&amp;p-&gt;freq&gt;temp-&gt;freq)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pre = 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 = pre-&gt;next;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pre-&gt;next = temp;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temp-&gt;next = 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p-&gt;pre = temp;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temp-&gt;pre = pre;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DLinkList dList = (DLNode*)malloc(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(DLNode));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dList-&gt;pre = dList-&gt;next = NULL;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dList-&gt;data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"请输入链表长度："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&amp;n);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DLNode *temp, *p = dList;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i=0; i&lt;n; i++)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(DLNode*)malloc(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(DLNode));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temp-&gt;data = i+1;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temp-&gt;freq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temp-&gt;pre = 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p-&gt;next = temp;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temp;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p-&gt;next = NULL;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DLNode *last = 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dList-&gt;next;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"data=%d, freq=%d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p-&gt;data, p-&gt;freq);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0, num =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"请输入依次十个点击的序号：\n"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(i&lt;10)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scanf(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"%d"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&amp;num);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(!locate(dList, num))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"不存在这个数：%d\n"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num);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i++;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dList-&gt;next;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(p)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"data=%d, freq=%d  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p-&gt;data, p-&gt;freq);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p = p-&gt;next;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 = dList;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(p)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temp = p;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p = p-&gt;next;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free(p);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numPr>
          <w:ilvl w:val="0"/>
          <w:numId w:val="0"/>
        </w:numPr>
        <w:spacing w:line="440" w:lineRule="exact"/>
        <w:rPr>
          <w:rFonts w:hint="eastAsia" w:ascii="宋体" w:hAnsi="宋体"/>
          <w:bCs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2EBB7"/>
    <w:multiLevelType w:val="singleLevel"/>
    <w:tmpl w:val="87C2EB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ED94BC7"/>
    <w:multiLevelType w:val="multilevel"/>
    <w:tmpl w:val="8ED94B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E6C3F9F"/>
    <w:multiLevelType w:val="multilevel"/>
    <w:tmpl w:val="9E6C3F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DD943A0"/>
    <w:multiLevelType w:val="multilevel"/>
    <w:tmpl w:val="ADD943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E598879"/>
    <w:multiLevelType w:val="multilevel"/>
    <w:tmpl w:val="AE5988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088695D2"/>
    <w:multiLevelType w:val="multilevel"/>
    <w:tmpl w:val="088695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4E2C4C37"/>
    <w:multiLevelType w:val="multilevel"/>
    <w:tmpl w:val="4E2C4C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F6A34"/>
    <w:rsid w:val="00B65EC1"/>
    <w:rsid w:val="01AE1ADD"/>
    <w:rsid w:val="05B91DE6"/>
    <w:rsid w:val="06BC2994"/>
    <w:rsid w:val="078A08EC"/>
    <w:rsid w:val="07CF653D"/>
    <w:rsid w:val="0D781EBE"/>
    <w:rsid w:val="0D84305B"/>
    <w:rsid w:val="105B45ED"/>
    <w:rsid w:val="1BC16726"/>
    <w:rsid w:val="1C117F71"/>
    <w:rsid w:val="1C3B1368"/>
    <w:rsid w:val="1F1B4E9A"/>
    <w:rsid w:val="212D7D6C"/>
    <w:rsid w:val="249951CB"/>
    <w:rsid w:val="26165F05"/>
    <w:rsid w:val="26FD13EE"/>
    <w:rsid w:val="26FF0DD4"/>
    <w:rsid w:val="27D62738"/>
    <w:rsid w:val="27FD0F25"/>
    <w:rsid w:val="289D5B79"/>
    <w:rsid w:val="29AD5D31"/>
    <w:rsid w:val="2D5F62F9"/>
    <w:rsid w:val="2E406430"/>
    <w:rsid w:val="2EC21320"/>
    <w:rsid w:val="2F7833FC"/>
    <w:rsid w:val="30367D85"/>
    <w:rsid w:val="303E42E4"/>
    <w:rsid w:val="30B53700"/>
    <w:rsid w:val="316C4BAA"/>
    <w:rsid w:val="328D4615"/>
    <w:rsid w:val="33114C73"/>
    <w:rsid w:val="356C0E1A"/>
    <w:rsid w:val="37806813"/>
    <w:rsid w:val="380B023F"/>
    <w:rsid w:val="3AC81D0D"/>
    <w:rsid w:val="3C5D6223"/>
    <w:rsid w:val="3D442D5A"/>
    <w:rsid w:val="3D995B29"/>
    <w:rsid w:val="3DAB0F8E"/>
    <w:rsid w:val="3E4901DF"/>
    <w:rsid w:val="3F8F6473"/>
    <w:rsid w:val="410E28B2"/>
    <w:rsid w:val="425371C0"/>
    <w:rsid w:val="44316AC2"/>
    <w:rsid w:val="452B0A5C"/>
    <w:rsid w:val="45D33CAD"/>
    <w:rsid w:val="46C7036A"/>
    <w:rsid w:val="47B07642"/>
    <w:rsid w:val="4A520854"/>
    <w:rsid w:val="4AEA1593"/>
    <w:rsid w:val="5526751C"/>
    <w:rsid w:val="552E4C01"/>
    <w:rsid w:val="567E3173"/>
    <w:rsid w:val="59B00117"/>
    <w:rsid w:val="5C62001B"/>
    <w:rsid w:val="5CFA6095"/>
    <w:rsid w:val="5EBA4538"/>
    <w:rsid w:val="5F59475F"/>
    <w:rsid w:val="5FEF1A53"/>
    <w:rsid w:val="630C4C79"/>
    <w:rsid w:val="670131F3"/>
    <w:rsid w:val="688164F1"/>
    <w:rsid w:val="693A4B33"/>
    <w:rsid w:val="6A0076A0"/>
    <w:rsid w:val="6D535020"/>
    <w:rsid w:val="6E0F6A34"/>
    <w:rsid w:val="701B372C"/>
    <w:rsid w:val="7DA26311"/>
    <w:rsid w:val="7E35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2018-10-17T07:39:00Z</dcterms:created>
  <dc:creator>MyCql</dc:creator>
  <cp:lastModifiedBy>MyCql</cp:lastModifiedBy>
  <dcterms:modified xsi:type="dcterms:W3CDTF">2018-11-10T16:25:14Z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