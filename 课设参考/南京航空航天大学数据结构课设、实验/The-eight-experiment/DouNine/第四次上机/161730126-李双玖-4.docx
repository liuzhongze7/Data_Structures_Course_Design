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数据结构第一次上机实验报告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1、</w:t>
      </w:r>
    </w:p>
    <w:p>
      <w:pPr>
        <w:rPr>
          <w:rFonts w:hint="eastAsia" w:ascii="宋体" w:hAnsi="宋体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题目：输入稀疏矩阵，建立稀疏矩阵三元组顺序结构，实现转置</w:t>
      </w: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（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方法一</w:t>
      </w: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）。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将i从1加到矩阵的列数，每次遍历三元组，若行号相等就将其放到转置之后三元组的末尾。时间复杂度：O(T.col*T.num)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1770" cy="33077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data[100][3];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row, col, num;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行数，列数，非零个数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}TSMatrix;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TSMatrix 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"请输入矩阵的行数、列数和非零元个数："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&amp;T.row, &amp;T.col, &amp;T.num);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"请输入依次矩阵中非零元素的行号、列号和值：\n"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i&lt;T.num;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&amp;T.data[i][0], &amp;T.data[i][1], &amp;T.data[i][2]);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TSMatrix 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M.col = T.row;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M.row = T.col;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M.num = T.num;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col=1, j=0; col&lt;=T.col; col++)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i&lt;T.num;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(T.data[i][1] == col)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M.data[j][0] = T.data[i][1];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M.data[j][1] = T.data[i][0];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M.data[j][2] = T.data[i][2];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j++;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"\n========转置之后========\n"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i&lt;M.num;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 %d 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M.data[i][0], M.data[i][1], M.data[i][2]);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rPr>
          <w:rFonts w:hint="eastAsia" w:ascii="宋体" w:hAnsi="宋体" w:eastAsiaTheme="minorEastAsia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题目：输入稀疏矩阵，建立稀疏矩阵三元组顺序结构，实现转置</w:t>
      </w: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（</w:t>
      </w: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方法二</w:t>
      </w:r>
      <w:r>
        <w:rPr>
          <w:rFonts w:hint="eastAsia" w:ascii="宋体" w:hAnsi="宋体"/>
          <w:b/>
          <w:bCs w:val="0"/>
          <w:sz w:val="32"/>
          <w:szCs w:val="32"/>
          <w:lang w:eastAsia="zh-CN"/>
        </w:rPr>
        <w:t>）。</w:t>
      </w:r>
    </w:p>
    <w:p>
      <w:pPr>
        <w:spacing w:line="360" w:lineRule="auto"/>
        <w:rPr>
          <w:rFonts w:hint="eastAsia" w:ascii="宋体" w:hAnsi="宋体"/>
          <w:bCs/>
          <w:sz w:val="24"/>
          <w:lang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</w:p>
    <w:p>
      <w:pPr>
        <w:spacing w:line="360" w:lineRule="auto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第一，定义一个长度为矩阵列数+1的数组temp，然后遍历三元组T，令temp[T.col]++；第二，i从1到temp的长度，令temp[i]+=temp[i-1]；第三，将temp数组中的每个元素向后移一位，最后得到的temp数组代表第i行的第一个非零元素的在置换后三元组M中的位置；第四，遍历三元组T，将每个元素置换到置换后三元组M的temp[T.col]位置，再让temp[T.col]++。时间复杂度：O(T.num*2+T.num*2)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1770" cy="3354705"/>
            <wp:effectExtent l="0" t="0" r="508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data[100][3];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row, col, num;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行数，列数，非零个数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}TSMatrix;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TSMatrix 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"请输入矩阵的行数、列数和非零元个数："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&amp;T.row, &amp;T.col, &amp;T.num);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"请输入依次矩阵中非零元素的行号、列号和值：\n"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i&lt;T.num;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&amp;T.data[i][0], &amp;T.data[i][1], &amp;T.data[i][2]);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TSMatrix 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M.col = T.row;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M.row = T.col;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M.num = T.num;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*temp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)*(M.row+1));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i&lt;=M.row; i++) temp[i]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i&lt;T.num;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temp[T.data[i][1]]++;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i=2; i&lt;=M.row;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temp[i] += temp[i-1];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i=M.row; i&gt;=1; i--)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temp[i] = temp[i-1];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开始将T转置成M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i&lt;T.num;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pos = temp[T.data[i][1]];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temp[T.data[i][1]]++;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M.data[pos][0] = T.data[i][1];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M.data[pos][1] = T.data[i][0];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M.data[pos][2] = T.data[i][2];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"\n========转置之后========\n"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i&lt;M.num;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 %d 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M.data[i][0], M.data[i][1], M.data[i][2]);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free(temp);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题目：问题描述：首先输入正整数n（n&lt;10000），接着输入n个正整数（最大值为10000），对于这n个数，统计输出其中的相邻数对（差值为1的数对），相同数据只被统计一次。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问题分析：这个看似是一个ｎ个数与n个数进行比较（O(n2)）的问题,能否用高效的方法解决？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样例输入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6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1 3 8 2 5 2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样例输出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样例输入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4 3 6 3 5 2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样例输出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4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用链表结构进行存储。输入一个就顺序插入到链表的相应位置。插入结束后，遍历链表，前后对比即能得到相邻数对个数。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4310" cy="1461770"/>
            <wp:effectExtent l="0" t="0" r="254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LNode{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}*LinkList;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LinkList 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//printf("请输入n：");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LNode *temp, *p, *pre;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i;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(i=0; i&lt;n;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&amp;temp-&gt;data);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 = list-&gt;next;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pre = 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(p &amp;&amp; p-&gt;data&lt;temp-&gt;data)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pre = 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p = pre-&gt;next;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temp-&gt;next = 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pre-&gt;next = temp;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LNode *next;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p = list-&gt;next;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account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next = p-&gt;next;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(next &amp;&amp; (next-&gt;data - p-&gt;data)==1) account++;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account);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p = list;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题目：问题描述：请实现一个铁路购票系统的简单座位分配算法，来处理一节车厢的座位分配。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假设一节车厢有20排、每一排5个座位。为方便起见，我们用1到100来给所有的座位编号，第一排是1到5号，第二排是6到10号，依次类推，第20排是96到100号。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购票时，一个人可能购一张或多张票，最多不超过5张。如果这几张票可以安排在同一排编号相邻的座位，则应该安排在编号最小的相邻座位。否则应该安排在编号最小的几个空座位中（不考虑是否相邻）。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假设初始时车票全部未被购买，现在给了一些购票指令，请你处理这些指令。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输入格式：对于所有评测用例，1 ≤ n ≤ 100，所有购票数量之和不超过100。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　　输入的第一行包含一个整数n，表示购票指令的数量。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第二行包含n个整数，每个整数p在1到5之间，表示要购入的票数，相邻的两个数之间使用一个空格分隔。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输出格式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输出n行，每行对应一条指令的处理结果。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对于购票指令p，输出p张车票的编号，按从小到大排序。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问题分析：这个问题可以用顺序结构或链式结构实现。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样例输入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2 5 4 2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样例输出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bCs w:val="0"/>
          <w:sz w:val="32"/>
          <w:szCs w:val="32"/>
        </w:rPr>
        <w:t>1 2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6 7 8 9 10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11 12 13 14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3 4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建一个二维数组a[20][6]，第一列用来存当前行还剩多少个位置，数组中其余位置赋0、1，0代表未被购票，1代表已有人购票。输入购买票数p，即将i从第一行到第二十行,遍历a[i][0]。若p&lt;=a[i][0]，则将该行前面几个值为0的座位输出并置为1。若遍历结束，p都&gt;a[i][0]，则将数组中值为0的座位都输出并置为1。时间复杂度为O(n*(0-20)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230" cy="2034540"/>
            <wp:effectExtent l="0" t="0" r="7620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seat[20][5] = {0};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surplus[20];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代表每排剩余的座位数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i=0; i&lt;20; i++) surplus[i] = 5;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n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 &amp;n);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 &amp;p);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j代表第j排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(j&lt;20)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 如果要购买的票数小于第j排的剩余票数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 &lt;= surplus[j]) {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surplus[j] -= p;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k=0; k&lt;5 &amp;&amp; p&gt;0; k++)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(seat[j][k] == 0)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seat[j][k]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p--;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,j*5+k+1);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如果不存在相邻位置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(j == 20)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(j=0; j&lt;20; j++)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k=0; k&lt;5 &amp;&amp; p&gt;0; k++)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(seat[j][k] == 0)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seat[j][k]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p--;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,j*5+k+1);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690" cy="8375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建一个长度为k的数组作为循环链表。将链表中前k-1位数赋值为0，第k个数赋值为1。定义一个数sum用来记前k项的和，初始为1。然后，每次将sum加到队尾，同时将sum减去队头数的值、加上队尾数的值，最后队尾++、队头++。执行结束即得到结果。时间复杂度O(n+1</w:t>
      </w:r>
      <w:bookmarkStart w:id="0" w:name="_GoBack"/>
      <w:bookmarkEnd w:id="0"/>
      <w:r>
        <w:rPr>
          <w:rFonts w:hint="eastAsia" w:ascii="宋体" w:hAnsi="宋体"/>
          <w:bCs/>
          <w:sz w:val="24"/>
          <w:lang w:val="en-US" w:eastAsia="zh-CN"/>
        </w:rPr>
        <w:t>)。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00015" cy="17526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color w:val="5C5C5C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font, rear;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}Queue;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"请输入k、n："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k = 0, n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&amp;k, &amp;n);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*q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*)malloc(4*k);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Queue queue;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queue.font = queue.rear = queue.length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sum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i&lt;=n;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&lt; k-1)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q[queue.rear]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queue.rear++;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== k-1)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q[queue.rear]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queue.rear++;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sum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 &gt; k-1)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 = sum - q[queue.font%k];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queue.font++;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q[queue.rear%k] = sum;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//printf("-----------%d\n", sum);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queue.rear++;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sum +=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i=queue.font; i&lt;queue.rear;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//printf("================%d\n", i);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q[i%k]);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free(q);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BB07F69"/>
    <w:multiLevelType w:val="multilevel"/>
    <w:tmpl w:val="ABB07F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45456D"/>
    <w:multiLevelType w:val="multilevel"/>
    <w:tmpl w:val="BE4545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86B5CB2"/>
    <w:multiLevelType w:val="multilevel"/>
    <w:tmpl w:val="E86B5C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6999D7"/>
    <w:multiLevelType w:val="multilevel"/>
    <w:tmpl w:val="FF6999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5996C84"/>
    <w:multiLevelType w:val="multilevel"/>
    <w:tmpl w:val="15996C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552C3"/>
    <w:rsid w:val="02F5680F"/>
    <w:rsid w:val="043B2235"/>
    <w:rsid w:val="055817B7"/>
    <w:rsid w:val="058030D5"/>
    <w:rsid w:val="06211448"/>
    <w:rsid w:val="0A2233B1"/>
    <w:rsid w:val="0FD70311"/>
    <w:rsid w:val="12396529"/>
    <w:rsid w:val="133F5CCB"/>
    <w:rsid w:val="1393353B"/>
    <w:rsid w:val="16CC3703"/>
    <w:rsid w:val="19E958EB"/>
    <w:rsid w:val="1AC80F01"/>
    <w:rsid w:val="1BA24034"/>
    <w:rsid w:val="1C5F5E74"/>
    <w:rsid w:val="1D422B0B"/>
    <w:rsid w:val="1E4C6291"/>
    <w:rsid w:val="1E7D2825"/>
    <w:rsid w:val="20111714"/>
    <w:rsid w:val="202667B7"/>
    <w:rsid w:val="21A37A53"/>
    <w:rsid w:val="23CE3E6A"/>
    <w:rsid w:val="25AE4C8A"/>
    <w:rsid w:val="275B4978"/>
    <w:rsid w:val="27632B62"/>
    <w:rsid w:val="27F55C65"/>
    <w:rsid w:val="2A3D6756"/>
    <w:rsid w:val="31BA3629"/>
    <w:rsid w:val="32E3057D"/>
    <w:rsid w:val="359F1FAB"/>
    <w:rsid w:val="392B0018"/>
    <w:rsid w:val="3A6B1919"/>
    <w:rsid w:val="3DCD73FC"/>
    <w:rsid w:val="416900C7"/>
    <w:rsid w:val="41D0265A"/>
    <w:rsid w:val="42CD3AFC"/>
    <w:rsid w:val="455E7DBF"/>
    <w:rsid w:val="50AB63F9"/>
    <w:rsid w:val="51742098"/>
    <w:rsid w:val="54C00C2F"/>
    <w:rsid w:val="55693992"/>
    <w:rsid w:val="56F92A4A"/>
    <w:rsid w:val="607D5611"/>
    <w:rsid w:val="61E20B1F"/>
    <w:rsid w:val="630066A2"/>
    <w:rsid w:val="647135C7"/>
    <w:rsid w:val="65DC3758"/>
    <w:rsid w:val="6AFE77A2"/>
    <w:rsid w:val="6B1F52C9"/>
    <w:rsid w:val="6D535020"/>
    <w:rsid w:val="70B33D49"/>
    <w:rsid w:val="717552C3"/>
    <w:rsid w:val="7315432B"/>
    <w:rsid w:val="741B3977"/>
    <w:rsid w:val="76010596"/>
    <w:rsid w:val="76C44DCE"/>
    <w:rsid w:val="7794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2018-11-17T13:17:00Z</dcterms:created>
  <dc:creator>MyCql</dc:creator>
  <cp:lastModifiedBy>MyCql</cp:lastModifiedBy>
  <dcterms:modified xsi:type="dcterms:W3CDTF">2018-11-19T04:42:00Z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